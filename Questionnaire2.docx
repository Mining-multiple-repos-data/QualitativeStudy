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6B1F93" w:rsidRPr="004169AE" w:rsidTr="002574D0">
        <w:trPr>
          <w:trHeight w:val="450"/>
        </w:trPr>
        <w:tc>
          <w:tcPr>
            <w:tcW w:w="4000" w:type="pct"/>
            <w:vAlign w:val="bottom"/>
          </w:tcPr>
          <w:sdt>
            <w:sdtPr>
              <w:rPr>
                <w:rFonts w:ascii="Lucida Sans" w:hAnsi="Lucida Sans"/>
                <w:color w:val="000000" w:themeColor="text1"/>
              </w:rPr>
              <w:alias w:val="Company Name"/>
              <w:tag w:val=""/>
              <w:id w:val="-886792623"/>
              <w:placeholder>
                <w:docPart w:val="704E9924DEF64AF6814695C89B9AC27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C36867" w:rsidRPr="004169AE" w:rsidRDefault="0057656C" w:rsidP="00167262">
                <w:pPr>
                  <w:pStyle w:val="Name"/>
                  <w:ind w:left="0" w:right="0"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t>Software Process Mining</w:t>
                </w:r>
              </w:p>
            </w:sdtContent>
          </w:sdt>
        </w:tc>
        <w:tc>
          <w:tcPr>
            <w:tcW w:w="1000" w:type="pct"/>
            <w:vAlign w:val="center"/>
          </w:tcPr>
          <w:p w:rsidR="00C36867" w:rsidRPr="004169AE" w:rsidRDefault="00C36867">
            <w:pPr>
              <w:pStyle w:val="NoSpacing"/>
              <w:ind w:left="0" w:right="0"/>
              <w:jc w:val="center"/>
              <w:rPr>
                <w:rFonts w:ascii="Lucida Sans" w:hAnsi="Lucida Sans"/>
                <w:color w:val="000000" w:themeColor="text1"/>
              </w:rPr>
            </w:pPr>
          </w:p>
        </w:tc>
      </w:tr>
    </w:tbl>
    <w:p w:rsidR="00861231" w:rsidRPr="004169AE" w:rsidRDefault="00E0160D" w:rsidP="00BC2FB0">
      <w:pPr>
        <w:pStyle w:val="BodyText"/>
        <w:spacing w:before="0" w:after="0"/>
        <w:rPr>
          <w:rFonts w:ascii="Lucida Sans" w:hAnsi="Lucida Sans"/>
          <w:noProof/>
          <w:color w:val="000000" w:themeColor="text1"/>
        </w:rPr>
      </w:pPr>
      <w:sdt>
        <w:sdtPr>
          <w:rPr>
            <w:rFonts w:ascii="Lucida Sans" w:hAnsi="Lucida Sans"/>
            <w:color w:val="000000" w:themeColor="text1"/>
          </w:rPr>
          <w:alias w:val="Company Name"/>
          <w:tag w:val=""/>
          <w:id w:val="1389921849"/>
          <w:placeholder>
            <w:docPart w:val="704E9924DEF64AF6814695C89B9AC27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7656C">
            <w:rPr>
              <w:rFonts w:ascii="Lucida Sans" w:hAnsi="Lucida Sans"/>
              <w:color w:val="000000" w:themeColor="text1"/>
            </w:rPr>
            <w:t>Software Process Mining</w:t>
          </w:r>
        </w:sdtContent>
      </w:sdt>
      <w:r w:rsidR="00030945" w:rsidRPr="004169AE">
        <w:rPr>
          <w:rFonts w:ascii="Lucida Sans" w:hAnsi="Lucida Sans"/>
          <w:noProof/>
          <w:color w:val="000000" w:themeColor="text1"/>
        </w:rPr>
        <w:t xml:space="preserve"> </w:t>
      </w:r>
      <w:r w:rsidR="00030945" w:rsidRPr="004169AE">
        <w:rPr>
          <w:rFonts w:ascii="Lucida Sans" w:hAnsi="Lucida Sans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D23B94" wp14:editId="7A449912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6858000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685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6BB" w:rsidRDefault="00B436BB" w:rsidP="0057656C">
                            <w:pPr>
                              <w:pStyle w:val="Title"/>
                              <w:jc w:val="left"/>
                            </w:pPr>
                            <w:r>
                              <w:t>While Managing Projects…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23B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margin-left:28pt;margin-top:0;width:79.2pt;height:540pt;z-index:-251657216;visibility:visible;mso-wrap-style:square;mso-width-percent:150;mso-height-percent: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" filled="f" stroked="f" strokeweight=".5pt">
                <v:textbox style="layout-flow:vertical;mso-layout-flow-alt:bottom-to-top;mso-fit-shape-to-text:t" inset="0,14.4pt,18pt">
                  <w:txbxContent>
                    <w:p w:rsidR="00B436BB" w:rsidRDefault="00B436BB" w:rsidP="0057656C">
                      <w:pPr>
                        <w:pStyle w:val="Title"/>
                        <w:jc w:val="left"/>
                      </w:pPr>
                      <w:r>
                        <w:t>While Managing Projects…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656C">
        <w:rPr>
          <w:rFonts w:ascii="Lucida Sans" w:hAnsi="Lucida Sans"/>
          <w:noProof/>
          <w:color w:val="000000" w:themeColor="text1"/>
        </w:rPr>
        <w:t xml:space="preserve">intern working with Infosys Labs </w:t>
      </w:r>
      <w:r w:rsidR="00030945" w:rsidRPr="004169AE">
        <w:rPr>
          <w:rFonts w:ascii="Lucida Sans" w:hAnsi="Lucida Sans"/>
          <w:noProof/>
          <w:color w:val="000000" w:themeColor="text1"/>
        </w:rPr>
        <w:t xml:space="preserve">requests your help. Please complete the following </w:t>
      </w:r>
      <w:r w:rsidR="00AD468A" w:rsidRPr="004169AE">
        <w:rPr>
          <w:rFonts w:ascii="Lucida Sans" w:hAnsi="Lucida Sans"/>
          <w:noProof/>
          <w:color w:val="000000" w:themeColor="text1"/>
        </w:rPr>
        <w:t>s</w:t>
      </w:r>
      <w:r w:rsidR="00030945" w:rsidRPr="004169AE">
        <w:rPr>
          <w:rFonts w:ascii="Lucida Sans" w:hAnsi="Lucida Sans"/>
          <w:noProof/>
          <w:color w:val="000000" w:themeColor="text1"/>
        </w:rPr>
        <w:t xml:space="preserve">urvey based on </w:t>
      </w:r>
      <w:r w:rsidR="00275D8E" w:rsidRPr="004169AE">
        <w:rPr>
          <w:rFonts w:ascii="Lucida Sans" w:hAnsi="Lucida Sans"/>
          <w:noProof/>
          <w:color w:val="000000" w:themeColor="text1"/>
        </w:rPr>
        <w:t>your valuable experience.</w:t>
      </w:r>
    </w:p>
    <w:p w:rsidR="003211B9" w:rsidRPr="004169AE" w:rsidRDefault="0057656C" w:rsidP="00861231">
      <w:pPr>
        <w:pStyle w:val="BodyText"/>
        <w:rPr>
          <w:rFonts w:ascii="Lucida Sans" w:hAnsi="Lucida Sans"/>
          <w:b/>
          <w:color w:val="000000" w:themeColor="text1"/>
        </w:rPr>
      </w:pPr>
      <w:r>
        <w:rPr>
          <w:rFonts w:ascii="Lucida Sans" w:hAnsi="Lucida Sans"/>
          <w:b/>
          <w:color w:val="000000" w:themeColor="text1"/>
        </w:rPr>
        <w:t>We have identified</w:t>
      </w:r>
      <w:r w:rsidR="00407AC7">
        <w:rPr>
          <w:rFonts w:ascii="Lucida Sans" w:hAnsi="Lucida Sans"/>
          <w:b/>
          <w:color w:val="000000" w:themeColor="text1"/>
        </w:rPr>
        <w:t xml:space="preserve"> some process related problems</w:t>
      </w:r>
      <w:r>
        <w:rPr>
          <w:rFonts w:ascii="Lucida Sans" w:hAnsi="Lucida Sans"/>
          <w:b/>
          <w:color w:val="000000" w:themeColor="text1"/>
        </w:rPr>
        <w:t xml:space="preserve"> encountered </w:t>
      </w:r>
      <w:r w:rsidR="0076456B">
        <w:rPr>
          <w:rFonts w:ascii="Lucida Sans" w:hAnsi="Lucida Sans"/>
          <w:b/>
          <w:color w:val="000000" w:themeColor="text1"/>
        </w:rPr>
        <w:t xml:space="preserve">by practitioners </w:t>
      </w:r>
      <w:r>
        <w:rPr>
          <w:rFonts w:ascii="Lucida Sans" w:hAnsi="Lucida Sans"/>
          <w:b/>
          <w:color w:val="000000" w:themeColor="text1"/>
        </w:rPr>
        <w:t>while man</w:t>
      </w:r>
      <w:r w:rsidR="0076456B">
        <w:rPr>
          <w:rFonts w:ascii="Lucida Sans" w:hAnsi="Lucida Sans"/>
          <w:b/>
          <w:color w:val="000000" w:themeColor="text1"/>
        </w:rPr>
        <w:t>aging IT projects. In your opinion, please indicate how important is it to have a process mining team solve this problem.</w:t>
      </w:r>
    </w:p>
    <w:p w:rsidR="00861231" w:rsidRDefault="009D030E" w:rsidP="00861231">
      <w:pPr>
        <w:pStyle w:val="Heading2"/>
        <w:rPr>
          <w:rFonts w:ascii="Lucida Sans" w:hAnsi="Lucida Sans"/>
          <w:color w:val="000000" w:themeColor="text1"/>
        </w:rPr>
      </w:pPr>
      <w:r>
        <w:rPr>
          <w:rFonts w:ascii="Lucida Sans" w:hAnsi="Lucida Sans"/>
          <w:color w:val="000000" w:themeColor="text1"/>
        </w:rPr>
        <w:t>A</w:t>
      </w:r>
      <w:r w:rsidR="00AA3D30">
        <w:rPr>
          <w:rFonts w:ascii="Lucida Sans" w:hAnsi="Lucida Sans"/>
          <w:color w:val="000000" w:themeColor="text1"/>
        </w:rPr>
        <w:t>void putting efforts on</w:t>
      </w:r>
      <w:r>
        <w:rPr>
          <w:rFonts w:ascii="Lucida Sans" w:hAnsi="Lucida Sans"/>
          <w:color w:val="000000" w:themeColor="text1"/>
        </w:rPr>
        <w:t xml:space="preserve"> LESS SIGNIFICANT ACTIVITIES by i</w:t>
      </w:r>
      <w:r w:rsidR="00896883">
        <w:rPr>
          <w:rFonts w:ascii="Lucida Sans" w:hAnsi="Lucida Sans"/>
          <w:color w:val="000000" w:themeColor="text1"/>
        </w:rPr>
        <w:t>dentif</w:t>
      </w:r>
      <w:r>
        <w:rPr>
          <w:rFonts w:ascii="Lucida Sans" w:hAnsi="Lucida Sans"/>
          <w:color w:val="000000" w:themeColor="text1"/>
        </w:rPr>
        <w:t>ying</w:t>
      </w:r>
      <w:r w:rsidR="00896883">
        <w:rPr>
          <w:rFonts w:ascii="Lucida Sans" w:hAnsi="Lucida Sans"/>
          <w:color w:val="000000" w:themeColor="text1"/>
        </w:rPr>
        <w:t xml:space="preserve"> </w:t>
      </w:r>
      <w:r>
        <w:rPr>
          <w:rFonts w:ascii="Lucida Sans" w:hAnsi="Lucida Sans"/>
          <w:color w:val="000000" w:themeColor="text1"/>
        </w:rPr>
        <w:t>redundant</w:t>
      </w:r>
      <w:r w:rsidR="00896883">
        <w:rPr>
          <w:rFonts w:ascii="Lucida Sans" w:hAnsi="Lucida Sans"/>
          <w:color w:val="000000" w:themeColor="text1"/>
        </w:rPr>
        <w:t xml:space="preserve"> or</w:t>
      </w:r>
      <w:r>
        <w:rPr>
          <w:rFonts w:ascii="Lucida Sans" w:hAnsi="Lucida Sans"/>
          <w:color w:val="000000" w:themeColor="text1"/>
        </w:rPr>
        <w:t xml:space="preserve"> unnecessary steps of process</w:t>
      </w:r>
      <w:r w:rsidR="00896883">
        <w:rPr>
          <w:rFonts w:ascii="Lucida Sans" w:hAnsi="Lucida Sans"/>
          <w:color w:val="000000" w:themeColor="text1"/>
        </w:rPr>
        <w:t>.</w:t>
      </w:r>
    </w:p>
    <w:p w:rsidR="00791B72" w:rsidRPr="00791B72" w:rsidRDefault="00791B72" w:rsidP="00791B72">
      <w:r>
        <w:t xml:space="preserve">Benefits: </w:t>
      </w:r>
      <w:bookmarkStart w:id="0" w:name="_GoBack"/>
      <w:bookmarkEnd w:id="0"/>
    </w:p>
    <w:tbl>
      <w:tblPr>
        <w:tblStyle w:val="SurveyTable"/>
        <w:tblW w:w="4998" w:type="pct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  <w:tblDescription w:val="Survey"/>
      </w:tblPr>
      <w:tblGrid>
        <w:gridCol w:w="266"/>
        <w:gridCol w:w="1265"/>
        <w:gridCol w:w="270"/>
        <w:gridCol w:w="1529"/>
        <w:gridCol w:w="270"/>
        <w:gridCol w:w="1709"/>
        <w:gridCol w:w="270"/>
        <w:gridCol w:w="1171"/>
        <w:gridCol w:w="270"/>
        <w:gridCol w:w="1976"/>
      </w:tblGrid>
      <w:tr w:rsidR="00936DEF" w:rsidRPr="004169AE" w:rsidTr="00936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Lucida Sans" w:hAnsi="Lucida Sans"/>
              <w:color w:val="000000" w:themeColor="text1"/>
            </w:rPr>
            <w:id w:val="110824313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48" w:type="pct"/>
              </w:tcPr>
              <w:p w:rsidR="00896883" w:rsidRPr="004169AE" w:rsidRDefault="00896883" w:rsidP="00B436BB">
                <w:pPr>
                  <w:pStyle w:val="Checkbox"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703" w:type="pct"/>
          </w:tcPr>
          <w:p w:rsidR="00896883" w:rsidRPr="004169AE" w:rsidRDefault="00896883" w:rsidP="00896883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Essential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893702741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896883" w:rsidRDefault="00936DEF" w:rsidP="00896883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850" w:type="pct"/>
          </w:tcPr>
          <w:p w:rsidR="00896883" w:rsidRDefault="00896883" w:rsidP="00896883">
            <w:pPr>
              <w:pStyle w:val="Checkbox"/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Worthwhile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569972607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896883" w:rsidRPr="004169AE" w:rsidRDefault="00936DEF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950" w:type="pct"/>
          </w:tcPr>
          <w:p w:rsidR="00896883" w:rsidRPr="004169AE" w:rsidRDefault="00896883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Unimportant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9082561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896883" w:rsidRPr="004169AE" w:rsidRDefault="00936DEF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651" w:type="pct"/>
          </w:tcPr>
          <w:p w:rsidR="00896883" w:rsidRPr="004169AE" w:rsidRDefault="00896883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Unwise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194713961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896883" w:rsidRPr="004169AE" w:rsidRDefault="00896883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098" w:type="pct"/>
          </w:tcPr>
          <w:p w:rsidR="00896883" w:rsidRPr="004169AE" w:rsidRDefault="00936DEF" w:rsidP="00936DEF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I don’t understand</w:t>
            </w:r>
          </w:p>
        </w:tc>
      </w:tr>
    </w:tbl>
    <w:p w:rsidR="0076456B" w:rsidRPr="004169AE" w:rsidRDefault="00407AC7" w:rsidP="0076456B">
      <w:pPr>
        <w:pStyle w:val="Heading2"/>
        <w:rPr>
          <w:rFonts w:ascii="Lucida Sans" w:hAnsi="Lucida Sans"/>
          <w:color w:val="000000" w:themeColor="text1"/>
        </w:rPr>
      </w:pPr>
      <w:r>
        <w:rPr>
          <w:rFonts w:ascii="Lucida Sans" w:hAnsi="Lucida Sans"/>
          <w:color w:val="000000" w:themeColor="text1"/>
        </w:rPr>
        <w:t xml:space="preserve">Automatic </w:t>
      </w:r>
      <w:r w:rsidR="002300C8">
        <w:rPr>
          <w:rFonts w:ascii="Lucida Sans" w:hAnsi="Lucida Sans"/>
          <w:color w:val="000000" w:themeColor="text1"/>
        </w:rPr>
        <w:t xml:space="preserve">ADAPTION OF PROCESS </w:t>
      </w:r>
      <w:r w:rsidR="00712566">
        <w:rPr>
          <w:rFonts w:ascii="Lucida Sans" w:hAnsi="Lucida Sans"/>
          <w:color w:val="000000" w:themeColor="text1"/>
        </w:rPr>
        <w:t>according to</w:t>
      </w:r>
      <w:r w:rsidR="00375844">
        <w:rPr>
          <w:rFonts w:ascii="Lucida Sans" w:hAnsi="Lucida Sans"/>
          <w:color w:val="000000" w:themeColor="text1"/>
        </w:rPr>
        <w:t xml:space="preserve"> different project specifications that is, design</w:t>
      </w:r>
      <w:r w:rsidR="00712566">
        <w:rPr>
          <w:rFonts w:ascii="Lucida Sans" w:hAnsi="Lucida Sans"/>
          <w:color w:val="000000" w:themeColor="text1"/>
        </w:rPr>
        <w:t xml:space="preserve"> process</w:t>
      </w:r>
      <w:r w:rsidR="00375844">
        <w:rPr>
          <w:rFonts w:ascii="Lucida Sans" w:hAnsi="Lucida Sans"/>
          <w:color w:val="000000" w:themeColor="text1"/>
        </w:rPr>
        <w:t xml:space="preserve"> </w:t>
      </w:r>
      <w:r w:rsidR="00712566">
        <w:rPr>
          <w:rFonts w:ascii="Lucida Sans" w:hAnsi="Lucida Sans"/>
          <w:color w:val="000000" w:themeColor="text1"/>
        </w:rPr>
        <w:t>based on knowledge of similar successful projects</w:t>
      </w:r>
      <w:r w:rsidR="00375844">
        <w:rPr>
          <w:rFonts w:ascii="Lucida Sans" w:hAnsi="Lucida Sans"/>
          <w:color w:val="000000" w:themeColor="text1"/>
        </w:rPr>
        <w:t xml:space="preserve"> </w:t>
      </w:r>
      <w:r w:rsidR="00712566">
        <w:rPr>
          <w:rFonts w:ascii="Lucida Sans" w:hAnsi="Lucida Sans"/>
          <w:color w:val="000000" w:themeColor="text1"/>
        </w:rPr>
        <w:t xml:space="preserve">instead of selecting </w:t>
      </w:r>
      <w:r w:rsidR="00710566">
        <w:rPr>
          <w:rFonts w:ascii="Lucida Sans" w:hAnsi="Lucida Sans"/>
          <w:color w:val="000000" w:themeColor="text1"/>
        </w:rPr>
        <w:t xml:space="preserve">process only on the basis of </w:t>
      </w:r>
      <w:r w:rsidR="00712566">
        <w:rPr>
          <w:rFonts w:ascii="Lucida Sans" w:hAnsi="Lucida Sans"/>
          <w:color w:val="000000" w:themeColor="text1"/>
        </w:rPr>
        <w:t>experience</w:t>
      </w:r>
      <w:r w:rsidR="00375844">
        <w:rPr>
          <w:rFonts w:ascii="Lucida Sans" w:hAnsi="Lucida Sans"/>
          <w:color w:val="000000" w:themeColor="text1"/>
        </w:rPr>
        <w:t>.</w:t>
      </w:r>
    </w:p>
    <w:tbl>
      <w:tblPr>
        <w:tblStyle w:val="SurveyTable"/>
        <w:tblW w:w="4998" w:type="pct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  <w:tblDescription w:val="Survey"/>
      </w:tblPr>
      <w:tblGrid>
        <w:gridCol w:w="266"/>
        <w:gridCol w:w="1265"/>
        <w:gridCol w:w="270"/>
        <w:gridCol w:w="1529"/>
        <w:gridCol w:w="270"/>
        <w:gridCol w:w="1709"/>
        <w:gridCol w:w="270"/>
        <w:gridCol w:w="1171"/>
        <w:gridCol w:w="270"/>
        <w:gridCol w:w="1976"/>
      </w:tblGrid>
      <w:tr w:rsidR="0076456B" w:rsidRPr="004169AE" w:rsidTr="00B43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Lucida Sans" w:hAnsi="Lucida Sans"/>
              <w:color w:val="000000" w:themeColor="text1"/>
            </w:rPr>
            <w:id w:val="1811981608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48" w:type="pct"/>
              </w:tcPr>
              <w:p w:rsidR="0076456B" w:rsidRPr="004169AE" w:rsidRDefault="0076456B" w:rsidP="00B436BB">
                <w:pPr>
                  <w:pStyle w:val="Checkbox"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703" w:type="pct"/>
          </w:tcPr>
          <w:p w:rsidR="0076456B" w:rsidRPr="004169AE" w:rsidRDefault="0076456B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Essential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1103225784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76456B" w:rsidRDefault="0076456B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850" w:type="pct"/>
          </w:tcPr>
          <w:p w:rsidR="0076456B" w:rsidRDefault="0076456B" w:rsidP="00B436BB">
            <w:pPr>
              <w:pStyle w:val="Checkbox"/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Worthwhile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180843412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76456B" w:rsidRPr="004169AE" w:rsidRDefault="0076456B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950" w:type="pct"/>
          </w:tcPr>
          <w:p w:rsidR="0076456B" w:rsidRPr="004169AE" w:rsidRDefault="0076456B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Unimportant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114447342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76456B" w:rsidRPr="004169AE" w:rsidRDefault="0076456B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651" w:type="pct"/>
          </w:tcPr>
          <w:p w:rsidR="0076456B" w:rsidRPr="004169AE" w:rsidRDefault="0076456B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Unwise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201005527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76456B" w:rsidRPr="004169AE" w:rsidRDefault="0076456B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098" w:type="pct"/>
          </w:tcPr>
          <w:p w:rsidR="0076456B" w:rsidRPr="004169AE" w:rsidRDefault="0076456B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I don’t understand</w:t>
            </w:r>
          </w:p>
        </w:tc>
      </w:tr>
    </w:tbl>
    <w:p w:rsidR="0076456B" w:rsidRPr="004169AE" w:rsidRDefault="00407AC7" w:rsidP="0076456B">
      <w:pPr>
        <w:pStyle w:val="Heading2"/>
        <w:rPr>
          <w:rFonts w:ascii="Lucida Sans" w:hAnsi="Lucida Sans"/>
          <w:color w:val="000000" w:themeColor="text1"/>
        </w:rPr>
      </w:pPr>
      <w:r>
        <w:rPr>
          <w:rFonts w:ascii="Lucida Sans" w:hAnsi="Lucida Sans"/>
          <w:color w:val="000000" w:themeColor="text1"/>
        </w:rPr>
        <w:t xml:space="preserve">Design </w:t>
      </w:r>
      <w:r w:rsidR="00801B6A">
        <w:rPr>
          <w:rFonts w:ascii="Lucida Sans" w:hAnsi="Lucida Sans"/>
          <w:color w:val="000000" w:themeColor="text1"/>
        </w:rPr>
        <w:t xml:space="preserve">of </w:t>
      </w:r>
      <w:r w:rsidR="00712566">
        <w:rPr>
          <w:rFonts w:ascii="Lucida Sans" w:hAnsi="Lucida Sans"/>
          <w:color w:val="000000" w:themeColor="text1"/>
        </w:rPr>
        <w:t xml:space="preserve">more meaningful </w:t>
      </w:r>
      <w:r w:rsidR="00A6522C">
        <w:rPr>
          <w:rFonts w:ascii="Lucida Sans" w:hAnsi="Lucida Sans"/>
          <w:color w:val="000000" w:themeColor="text1"/>
        </w:rPr>
        <w:t xml:space="preserve">QUALITY METRICS </w:t>
      </w:r>
      <w:r w:rsidR="00712566">
        <w:rPr>
          <w:rFonts w:ascii="Lucida Sans" w:hAnsi="Lucida Sans"/>
          <w:color w:val="000000" w:themeColor="text1"/>
        </w:rPr>
        <w:t xml:space="preserve">by understanding runtime </w:t>
      </w:r>
      <w:r>
        <w:rPr>
          <w:rFonts w:ascii="Lucida Sans" w:hAnsi="Lucida Sans"/>
          <w:color w:val="000000" w:themeColor="text1"/>
        </w:rPr>
        <w:t>process practices to precisely</w:t>
      </w:r>
      <w:r w:rsidR="00712566">
        <w:rPr>
          <w:rFonts w:ascii="Lucida Sans" w:hAnsi="Lucida Sans"/>
          <w:color w:val="000000" w:themeColor="text1"/>
        </w:rPr>
        <w:t xml:space="preserve"> identify the scope of improvement.</w:t>
      </w:r>
    </w:p>
    <w:tbl>
      <w:tblPr>
        <w:tblStyle w:val="SurveyTable"/>
        <w:tblW w:w="4998" w:type="pct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  <w:tblDescription w:val="Survey"/>
      </w:tblPr>
      <w:tblGrid>
        <w:gridCol w:w="266"/>
        <w:gridCol w:w="1265"/>
        <w:gridCol w:w="270"/>
        <w:gridCol w:w="1529"/>
        <w:gridCol w:w="270"/>
        <w:gridCol w:w="1709"/>
        <w:gridCol w:w="270"/>
        <w:gridCol w:w="1171"/>
        <w:gridCol w:w="270"/>
        <w:gridCol w:w="1976"/>
      </w:tblGrid>
      <w:tr w:rsidR="0076456B" w:rsidRPr="004169AE" w:rsidTr="00B43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Lucida Sans" w:hAnsi="Lucida Sans"/>
              <w:color w:val="000000" w:themeColor="text1"/>
            </w:rPr>
            <w:id w:val="-1398742961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48" w:type="pct"/>
              </w:tcPr>
              <w:p w:rsidR="0076456B" w:rsidRPr="004169AE" w:rsidRDefault="0076456B" w:rsidP="00B436BB">
                <w:pPr>
                  <w:pStyle w:val="Checkbox"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703" w:type="pct"/>
          </w:tcPr>
          <w:p w:rsidR="0076456B" w:rsidRPr="004169AE" w:rsidRDefault="0076456B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Essential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1800299364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76456B" w:rsidRDefault="0076456B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850" w:type="pct"/>
          </w:tcPr>
          <w:p w:rsidR="0076456B" w:rsidRDefault="0076456B" w:rsidP="00B436BB">
            <w:pPr>
              <w:pStyle w:val="Checkbox"/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Worthwhile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198496362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76456B" w:rsidRPr="004169AE" w:rsidRDefault="0076456B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950" w:type="pct"/>
          </w:tcPr>
          <w:p w:rsidR="0076456B" w:rsidRPr="004169AE" w:rsidRDefault="0076456B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Unimportant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81556571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76456B" w:rsidRPr="004169AE" w:rsidRDefault="0076456B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651" w:type="pct"/>
          </w:tcPr>
          <w:p w:rsidR="0076456B" w:rsidRPr="004169AE" w:rsidRDefault="0076456B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Unwise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1061908485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76456B" w:rsidRPr="004169AE" w:rsidRDefault="0076456B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098" w:type="pct"/>
          </w:tcPr>
          <w:p w:rsidR="0076456B" w:rsidRPr="004169AE" w:rsidRDefault="0076456B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I don’t understand</w:t>
            </w:r>
          </w:p>
        </w:tc>
      </w:tr>
    </w:tbl>
    <w:p w:rsidR="0076456B" w:rsidRPr="004169AE" w:rsidRDefault="003C48E4" w:rsidP="0076456B">
      <w:pPr>
        <w:pStyle w:val="Heading2"/>
        <w:rPr>
          <w:rFonts w:ascii="Lucida Sans" w:hAnsi="Lucida Sans"/>
          <w:color w:val="000000" w:themeColor="text1"/>
        </w:rPr>
      </w:pPr>
      <w:r>
        <w:rPr>
          <w:rFonts w:ascii="Lucida Sans" w:hAnsi="Lucida Sans"/>
          <w:color w:val="000000" w:themeColor="text1"/>
        </w:rPr>
        <w:t>Uncover</w:t>
      </w:r>
      <w:r w:rsidR="0076456B">
        <w:rPr>
          <w:rFonts w:ascii="Lucida Sans" w:hAnsi="Lucida Sans"/>
          <w:color w:val="000000" w:themeColor="text1"/>
        </w:rPr>
        <w:t xml:space="preserve"> </w:t>
      </w:r>
      <w:r w:rsidR="00AE7F52">
        <w:rPr>
          <w:rFonts w:ascii="Lucida Sans" w:hAnsi="Lucida Sans"/>
          <w:color w:val="000000" w:themeColor="text1"/>
        </w:rPr>
        <w:t>DEVIATIONS</w:t>
      </w:r>
      <w:r>
        <w:rPr>
          <w:rFonts w:ascii="Lucida Sans" w:hAnsi="Lucida Sans"/>
          <w:color w:val="000000" w:themeColor="text1"/>
        </w:rPr>
        <w:t xml:space="preserve"> </w:t>
      </w:r>
      <w:r w:rsidR="00100BC8">
        <w:rPr>
          <w:rFonts w:ascii="Lucida Sans" w:hAnsi="Lucida Sans"/>
          <w:color w:val="000000" w:themeColor="text1"/>
        </w:rPr>
        <w:t xml:space="preserve">between </w:t>
      </w:r>
      <w:r>
        <w:rPr>
          <w:rFonts w:ascii="Lucida Sans" w:hAnsi="Lucida Sans"/>
          <w:color w:val="000000" w:themeColor="text1"/>
        </w:rPr>
        <w:t xml:space="preserve">the </w:t>
      </w:r>
      <w:r w:rsidR="00100BC8">
        <w:rPr>
          <w:rFonts w:ascii="Lucida Sans" w:hAnsi="Lucida Sans"/>
          <w:color w:val="000000" w:themeColor="text1"/>
        </w:rPr>
        <w:t>actual process</w:t>
      </w:r>
      <w:r>
        <w:rPr>
          <w:rFonts w:ascii="Lucida Sans" w:hAnsi="Lucida Sans"/>
          <w:color w:val="000000" w:themeColor="text1"/>
        </w:rPr>
        <w:t xml:space="preserve"> followed by t</w:t>
      </w:r>
      <w:r w:rsidR="00652822">
        <w:rPr>
          <w:rFonts w:ascii="Lucida Sans" w:hAnsi="Lucida Sans"/>
          <w:color w:val="000000" w:themeColor="text1"/>
        </w:rPr>
        <w:t>he t</w:t>
      </w:r>
      <w:r>
        <w:rPr>
          <w:rFonts w:ascii="Lucida Sans" w:hAnsi="Lucida Sans"/>
          <w:color w:val="000000" w:themeColor="text1"/>
        </w:rPr>
        <w:t xml:space="preserve">eam </w:t>
      </w:r>
      <w:r w:rsidR="00100BC8">
        <w:rPr>
          <w:rFonts w:ascii="Lucida Sans" w:hAnsi="Lucida Sans"/>
          <w:color w:val="000000" w:themeColor="text1"/>
        </w:rPr>
        <w:t>and the</w:t>
      </w:r>
      <w:r>
        <w:rPr>
          <w:rFonts w:ascii="Lucida Sans" w:hAnsi="Lucida Sans"/>
          <w:color w:val="000000" w:themeColor="text1"/>
        </w:rPr>
        <w:t xml:space="preserve"> defi</w:t>
      </w:r>
      <w:r w:rsidR="001855D3">
        <w:rPr>
          <w:rFonts w:ascii="Lucida Sans" w:hAnsi="Lucida Sans"/>
          <w:color w:val="000000" w:themeColor="text1"/>
        </w:rPr>
        <w:t xml:space="preserve">ned process, their cause, </w:t>
      </w:r>
      <w:r>
        <w:rPr>
          <w:rFonts w:ascii="Lucida Sans" w:hAnsi="Lucida Sans"/>
          <w:color w:val="000000" w:themeColor="text1"/>
        </w:rPr>
        <w:t>impact on overall outcome and identify set of people exhibiting more deviations.</w:t>
      </w:r>
    </w:p>
    <w:tbl>
      <w:tblPr>
        <w:tblStyle w:val="SurveyTable"/>
        <w:tblW w:w="4998" w:type="pct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  <w:tblDescription w:val="Survey"/>
      </w:tblPr>
      <w:tblGrid>
        <w:gridCol w:w="266"/>
        <w:gridCol w:w="1265"/>
        <w:gridCol w:w="270"/>
        <w:gridCol w:w="1529"/>
        <w:gridCol w:w="270"/>
        <w:gridCol w:w="1709"/>
        <w:gridCol w:w="270"/>
        <w:gridCol w:w="1171"/>
        <w:gridCol w:w="270"/>
        <w:gridCol w:w="1976"/>
      </w:tblGrid>
      <w:tr w:rsidR="0076456B" w:rsidRPr="004169AE" w:rsidTr="00B43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Lucida Sans" w:hAnsi="Lucida Sans"/>
              <w:color w:val="000000" w:themeColor="text1"/>
            </w:rPr>
            <w:id w:val="-345092414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48" w:type="pct"/>
              </w:tcPr>
              <w:p w:rsidR="0076456B" w:rsidRPr="004169AE" w:rsidRDefault="0076456B" w:rsidP="00B436BB">
                <w:pPr>
                  <w:pStyle w:val="Checkbox"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703" w:type="pct"/>
          </w:tcPr>
          <w:p w:rsidR="0076456B" w:rsidRPr="004169AE" w:rsidRDefault="0076456B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Essential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859590039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76456B" w:rsidRDefault="0076456B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850" w:type="pct"/>
          </w:tcPr>
          <w:p w:rsidR="0076456B" w:rsidRDefault="0076456B" w:rsidP="00B436BB">
            <w:pPr>
              <w:pStyle w:val="Checkbox"/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Worthwhile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1025327277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76456B" w:rsidRPr="004169AE" w:rsidRDefault="0076456B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950" w:type="pct"/>
          </w:tcPr>
          <w:p w:rsidR="0076456B" w:rsidRPr="004169AE" w:rsidRDefault="0076456B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Unimportant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1246693384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76456B" w:rsidRPr="004169AE" w:rsidRDefault="0076456B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651" w:type="pct"/>
          </w:tcPr>
          <w:p w:rsidR="0076456B" w:rsidRPr="004169AE" w:rsidRDefault="0076456B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Unwise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1593738504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76456B" w:rsidRPr="004169AE" w:rsidRDefault="0076456B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098" w:type="pct"/>
          </w:tcPr>
          <w:p w:rsidR="0076456B" w:rsidRPr="004169AE" w:rsidRDefault="0076456B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I don’t understand</w:t>
            </w:r>
          </w:p>
        </w:tc>
      </w:tr>
    </w:tbl>
    <w:p w:rsidR="0076456B" w:rsidRPr="004169AE" w:rsidRDefault="00BD488E" w:rsidP="0076456B">
      <w:pPr>
        <w:pStyle w:val="Heading2"/>
        <w:rPr>
          <w:rFonts w:ascii="Lucida Sans" w:hAnsi="Lucida Sans"/>
          <w:color w:val="000000" w:themeColor="text1"/>
        </w:rPr>
      </w:pPr>
      <w:r>
        <w:rPr>
          <w:rFonts w:ascii="Lucida Sans" w:hAnsi="Lucida Sans"/>
          <w:color w:val="000000" w:themeColor="text1"/>
        </w:rPr>
        <w:t>Approvals are part of software development lifecyle</w:t>
      </w:r>
      <w:r w:rsidR="00194757">
        <w:rPr>
          <w:rFonts w:ascii="Lucida Sans" w:hAnsi="Lucida Sans"/>
          <w:color w:val="000000" w:themeColor="text1"/>
        </w:rPr>
        <w:t xml:space="preserve"> </w:t>
      </w:r>
      <w:r w:rsidR="00271DCC">
        <w:rPr>
          <w:rFonts w:ascii="Lucida Sans" w:hAnsi="Lucida Sans"/>
          <w:color w:val="000000" w:themeColor="text1"/>
        </w:rPr>
        <w:t xml:space="preserve">(SDLC) </w:t>
      </w:r>
      <w:r w:rsidR="00194757">
        <w:rPr>
          <w:rFonts w:ascii="Lucida Sans" w:hAnsi="Lucida Sans"/>
          <w:color w:val="000000" w:themeColor="text1"/>
        </w:rPr>
        <w:t xml:space="preserve">and need better management. </w:t>
      </w:r>
      <w:r w:rsidR="00E62A63">
        <w:rPr>
          <w:rFonts w:ascii="Lucida Sans" w:hAnsi="Lucida Sans"/>
          <w:color w:val="000000" w:themeColor="text1"/>
        </w:rPr>
        <w:t>Design a process for seamless approvals to reduce delays.</w:t>
      </w:r>
    </w:p>
    <w:tbl>
      <w:tblPr>
        <w:tblStyle w:val="SurveyTable"/>
        <w:tblW w:w="4998" w:type="pct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  <w:tblDescription w:val="Survey"/>
      </w:tblPr>
      <w:tblGrid>
        <w:gridCol w:w="266"/>
        <w:gridCol w:w="1265"/>
        <w:gridCol w:w="270"/>
        <w:gridCol w:w="1529"/>
        <w:gridCol w:w="270"/>
        <w:gridCol w:w="1709"/>
        <w:gridCol w:w="270"/>
        <w:gridCol w:w="1171"/>
        <w:gridCol w:w="270"/>
        <w:gridCol w:w="1976"/>
      </w:tblGrid>
      <w:tr w:rsidR="0076456B" w:rsidRPr="004169AE" w:rsidTr="00B43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Lucida Sans" w:hAnsi="Lucida Sans"/>
              <w:color w:val="000000" w:themeColor="text1"/>
            </w:rPr>
            <w:id w:val="785773038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48" w:type="pct"/>
              </w:tcPr>
              <w:p w:rsidR="0076456B" w:rsidRPr="004169AE" w:rsidRDefault="0076456B" w:rsidP="00B436BB">
                <w:pPr>
                  <w:pStyle w:val="Checkbox"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703" w:type="pct"/>
          </w:tcPr>
          <w:p w:rsidR="0076456B" w:rsidRPr="004169AE" w:rsidRDefault="0076456B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Essential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149378860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76456B" w:rsidRDefault="0076456B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850" w:type="pct"/>
          </w:tcPr>
          <w:p w:rsidR="0076456B" w:rsidRDefault="0076456B" w:rsidP="00B436BB">
            <w:pPr>
              <w:pStyle w:val="Checkbox"/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Worthwhile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141651672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76456B" w:rsidRPr="004169AE" w:rsidRDefault="0076456B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950" w:type="pct"/>
          </w:tcPr>
          <w:p w:rsidR="0076456B" w:rsidRPr="004169AE" w:rsidRDefault="0076456B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Unimportant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1308618621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76456B" w:rsidRPr="004169AE" w:rsidRDefault="0076456B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651" w:type="pct"/>
          </w:tcPr>
          <w:p w:rsidR="0076456B" w:rsidRPr="004169AE" w:rsidRDefault="0076456B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Unwise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1212412643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76456B" w:rsidRPr="004169AE" w:rsidRDefault="0076456B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098" w:type="pct"/>
          </w:tcPr>
          <w:p w:rsidR="0076456B" w:rsidRPr="004169AE" w:rsidRDefault="0076456B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I don’t understand</w:t>
            </w:r>
          </w:p>
        </w:tc>
      </w:tr>
    </w:tbl>
    <w:p w:rsidR="0068656E" w:rsidRPr="004169AE" w:rsidRDefault="00A80F87" w:rsidP="0068656E">
      <w:pPr>
        <w:pStyle w:val="Heading2"/>
        <w:rPr>
          <w:rFonts w:ascii="Lucida Sans" w:hAnsi="Lucida Sans"/>
          <w:color w:val="000000" w:themeColor="text1"/>
        </w:rPr>
      </w:pPr>
      <w:r>
        <w:rPr>
          <w:rFonts w:ascii="Lucida Sans" w:hAnsi="Lucida Sans"/>
          <w:color w:val="000000" w:themeColor="text1"/>
        </w:rPr>
        <w:t>Mechanism for CONTINUOUS PROCESS EVOLUTION</w:t>
      </w:r>
      <w:r w:rsidR="003D4918">
        <w:rPr>
          <w:rFonts w:ascii="Lucida Sans" w:hAnsi="Lucida Sans"/>
          <w:color w:val="000000" w:themeColor="text1"/>
        </w:rPr>
        <w:t xml:space="preserve"> </w:t>
      </w:r>
      <w:r w:rsidR="002736CE">
        <w:rPr>
          <w:rFonts w:ascii="Lucida Sans" w:hAnsi="Lucida Sans"/>
          <w:color w:val="000000" w:themeColor="text1"/>
        </w:rPr>
        <w:t xml:space="preserve">based on </w:t>
      </w:r>
      <w:r w:rsidR="00BD3CF2">
        <w:rPr>
          <w:rFonts w:ascii="Lucida Sans" w:hAnsi="Lucida Sans"/>
          <w:color w:val="000000" w:themeColor="text1"/>
        </w:rPr>
        <w:t xml:space="preserve">best practices of </w:t>
      </w:r>
      <w:r w:rsidR="005C7E65">
        <w:rPr>
          <w:rFonts w:ascii="Lucida Sans" w:hAnsi="Lucida Sans"/>
          <w:color w:val="000000" w:themeColor="text1"/>
        </w:rPr>
        <w:t xml:space="preserve">individuals who </w:t>
      </w:r>
      <w:r w:rsidR="00365C4E">
        <w:rPr>
          <w:rFonts w:ascii="Lucida Sans" w:hAnsi="Lucida Sans"/>
          <w:color w:val="000000" w:themeColor="text1"/>
        </w:rPr>
        <w:t xml:space="preserve">exercise the process. </w:t>
      </w:r>
      <w:r w:rsidR="002736CE">
        <w:rPr>
          <w:rFonts w:ascii="Lucida Sans" w:hAnsi="Lucida Sans"/>
          <w:color w:val="000000" w:themeColor="text1"/>
        </w:rPr>
        <w:t xml:space="preserve">Therefore, we </w:t>
      </w:r>
      <w:r w:rsidR="00002543">
        <w:rPr>
          <w:rFonts w:ascii="Lucida Sans" w:hAnsi="Lucida Sans"/>
          <w:color w:val="000000" w:themeColor="text1"/>
        </w:rPr>
        <w:t>improve process by encouraging on</w:t>
      </w:r>
      <w:r w:rsidR="004A20AE">
        <w:rPr>
          <w:rFonts w:ascii="Lucida Sans" w:hAnsi="Lucida Sans"/>
          <w:color w:val="000000" w:themeColor="text1"/>
        </w:rPr>
        <w:t>-the-job learnings</w:t>
      </w:r>
      <w:r w:rsidR="002736CE">
        <w:rPr>
          <w:rFonts w:ascii="Lucida Sans" w:hAnsi="Lucida Sans"/>
          <w:color w:val="000000" w:themeColor="text1"/>
        </w:rPr>
        <w:t xml:space="preserve"> of people</w:t>
      </w:r>
      <w:r w:rsidR="005C7E65">
        <w:rPr>
          <w:rFonts w:ascii="Lucida Sans" w:hAnsi="Lucida Sans"/>
          <w:color w:val="000000" w:themeColor="text1"/>
        </w:rPr>
        <w:t xml:space="preserve"> </w:t>
      </w:r>
      <w:r w:rsidR="00002543">
        <w:rPr>
          <w:rFonts w:ascii="Lucida Sans" w:hAnsi="Lucida Sans"/>
          <w:color w:val="000000" w:themeColor="text1"/>
        </w:rPr>
        <w:t>rat</w:t>
      </w:r>
      <w:r w:rsidR="00D94D8E">
        <w:rPr>
          <w:rFonts w:ascii="Lucida Sans" w:hAnsi="Lucida Sans"/>
          <w:color w:val="000000" w:themeColor="text1"/>
        </w:rPr>
        <w:t>her than dependence on process designers.</w:t>
      </w:r>
    </w:p>
    <w:tbl>
      <w:tblPr>
        <w:tblStyle w:val="SurveyTable"/>
        <w:tblW w:w="4998" w:type="pct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  <w:tblDescription w:val="Survey"/>
      </w:tblPr>
      <w:tblGrid>
        <w:gridCol w:w="266"/>
        <w:gridCol w:w="1265"/>
        <w:gridCol w:w="270"/>
        <w:gridCol w:w="1529"/>
        <w:gridCol w:w="270"/>
        <w:gridCol w:w="1709"/>
        <w:gridCol w:w="270"/>
        <w:gridCol w:w="1171"/>
        <w:gridCol w:w="270"/>
        <w:gridCol w:w="1976"/>
      </w:tblGrid>
      <w:tr w:rsidR="0068656E" w:rsidRPr="004169AE" w:rsidTr="00B43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Lucida Sans" w:hAnsi="Lucida Sans"/>
              <w:color w:val="000000" w:themeColor="text1"/>
            </w:rPr>
            <w:id w:val="-1658606209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48" w:type="pct"/>
              </w:tcPr>
              <w:p w:rsidR="0068656E" w:rsidRPr="004169AE" w:rsidRDefault="0068656E" w:rsidP="00B436BB">
                <w:pPr>
                  <w:pStyle w:val="Checkbox"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703" w:type="pct"/>
          </w:tcPr>
          <w:p w:rsidR="0068656E" w:rsidRPr="004169AE" w:rsidRDefault="0068656E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Essential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100956154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68656E" w:rsidRDefault="0068656E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850" w:type="pct"/>
          </w:tcPr>
          <w:p w:rsidR="0068656E" w:rsidRDefault="0068656E" w:rsidP="00B436BB">
            <w:pPr>
              <w:pStyle w:val="Checkbox"/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Worthwhile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113607197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68656E" w:rsidRPr="004169AE" w:rsidRDefault="0068656E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950" w:type="pct"/>
          </w:tcPr>
          <w:p w:rsidR="0068656E" w:rsidRPr="004169AE" w:rsidRDefault="0068656E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Unimportant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1606001017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68656E" w:rsidRPr="004169AE" w:rsidRDefault="0068656E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651" w:type="pct"/>
          </w:tcPr>
          <w:p w:rsidR="0068656E" w:rsidRPr="004169AE" w:rsidRDefault="0068656E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Unwise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6256282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68656E" w:rsidRPr="004169AE" w:rsidRDefault="0068656E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098" w:type="pct"/>
          </w:tcPr>
          <w:p w:rsidR="0068656E" w:rsidRPr="004169AE" w:rsidRDefault="0068656E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I don’t understand</w:t>
            </w:r>
          </w:p>
        </w:tc>
      </w:tr>
    </w:tbl>
    <w:p w:rsidR="00226D1B" w:rsidRPr="004169AE" w:rsidRDefault="00FA1D66" w:rsidP="00226D1B">
      <w:pPr>
        <w:pStyle w:val="Heading2"/>
        <w:rPr>
          <w:rFonts w:ascii="Lucida Sans" w:hAnsi="Lucida Sans"/>
          <w:color w:val="000000" w:themeColor="text1"/>
        </w:rPr>
      </w:pPr>
      <w:r>
        <w:rPr>
          <w:rFonts w:ascii="Lucida Sans" w:hAnsi="Lucida Sans"/>
          <w:color w:val="000000" w:themeColor="text1"/>
        </w:rPr>
        <w:lastRenderedPageBreak/>
        <w:t xml:space="preserve">Facilitate BETTER INTEGRATION between different silos by reconstructing </w:t>
      </w:r>
      <w:r w:rsidR="00226D1B">
        <w:rPr>
          <w:rFonts w:ascii="Lucida Sans" w:hAnsi="Lucida Sans"/>
          <w:color w:val="000000" w:themeColor="text1"/>
        </w:rPr>
        <w:t>the process</w:t>
      </w:r>
      <w:r>
        <w:rPr>
          <w:rFonts w:ascii="Lucida Sans" w:hAnsi="Lucida Sans"/>
          <w:color w:val="000000" w:themeColor="text1"/>
        </w:rPr>
        <w:t xml:space="preserve"> </w:t>
      </w:r>
      <w:r w:rsidR="00226D1B">
        <w:rPr>
          <w:rFonts w:ascii="Lucida Sans" w:hAnsi="Lucida Sans"/>
          <w:color w:val="000000" w:themeColor="text1"/>
        </w:rPr>
        <w:t xml:space="preserve">thus, reduce rework </w:t>
      </w:r>
      <w:r w:rsidR="000A39C7">
        <w:rPr>
          <w:rFonts w:ascii="Lucida Sans" w:hAnsi="Lucida Sans"/>
          <w:color w:val="000000" w:themeColor="text1"/>
        </w:rPr>
        <w:t>happening</w:t>
      </w:r>
      <w:r w:rsidR="0010064B">
        <w:rPr>
          <w:rFonts w:ascii="Lucida Sans" w:hAnsi="Lucida Sans"/>
          <w:color w:val="000000" w:themeColor="text1"/>
        </w:rPr>
        <w:t xml:space="preserve"> </w:t>
      </w:r>
      <w:r w:rsidR="00226D1B">
        <w:rPr>
          <w:rFonts w:ascii="Lucida Sans" w:hAnsi="Lucida Sans"/>
          <w:color w:val="000000" w:themeColor="text1"/>
        </w:rPr>
        <w:t>due to differences in understanding.</w:t>
      </w:r>
    </w:p>
    <w:tbl>
      <w:tblPr>
        <w:tblStyle w:val="SurveyTable"/>
        <w:tblW w:w="4998" w:type="pct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  <w:tblDescription w:val="Survey"/>
      </w:tblPr>
      <w:tblGrid>
        <w:gridCol w:w="266"/>
        <w:gridCol w:w="1265"/>
        <w:gridCol w:w="270"/>
        <w:gridCol w:w="1529"/>
        <w:gridCol w:w="270"/>
        <w:gridCol w:w="1709"/>
        <w:gridCol w:w="270"/>
        <w:gridCol w:w="1171"/>
        <w:gridCol w:w="270"/>
        <w:gridCol w:w="1976"/>
      </w:tblGrid>
      <w:tr w:rsidR="00226D1B" w:rsidRPr="004169AE" w:rsidTr="00B43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Lucida Sans" w:hAnsi="Lucida Sans"/>
              <w:color w:val="000000" w:themeColor="text1"/>
            </w:rPr>
            <w:id w:val="-124871671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48" w:type="pct"/>
              </w:tcPr>
              <w:p w:rsidR="00226D1B" w:rsidRPr="004169AE" w:rsidRDefault="00226D1B" w:rsidP="00B436BB">
                <w:pPr>
                  <w:pStyle w:val="Checkbox"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703" w:type="pct"/>
          </w:tcPr>
          <w:p w:rsidR="00226D1B" w:rsidRPr="004169AE" w:rsidRDefault="00226D1B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Essential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738447589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226D1B" w:rsidRDefault="00226D1B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850" w:type="pct"/>
          </w:tcPr>
          <w:p w:rsidR="00226D1B" w:rsidRDefault="00226D1B" w:rsidP="00B436BB">
            <w:pPr>
              <w:pStyle w:val="Checkbox"/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Worthwhile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1312447634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226D1B" w:rsidRPr="004169AE" w:rsidRDefault="00226D1B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950" w:type="pct"/>
          </w:tcPr>
          <w:p w:rsidR="00226D1B" w:rsidRPr="004169AE" w:rsidRDefault="00226D1B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Unimportant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1521463344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226D1B" w:rsidRPr="004169AE" w:rsidRDefault="00226D1B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651" w:type="pct"/>
          </w:tcPr>
          <w:p w:rsidR="00226D1B" w:rsidRPr="004169AE" w:rsidRDefault="00226D1B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Unwise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67161481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226D1B" w:rsidRPr="004169AE" w:rsidRDefault="00226D1B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098" w:type="pct"/>
          </w:tcPr>
          <w:p w:rsidR="00226D1B" w:rsidRPr="004169AE" w:rsidRDefault="00226D1B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I don’t understand</w:t>
            </w:r>
          </w:p>
        </w:tc>
      </w:tr>
    </w:tbl>
    <w:p w:rsidR="0068656E" w:rsidRPr="004169AE" w:rsidRDefault="006E7781" w:rsidP="0068656E">
      <w:pPr>
        <w:pStyle w:val="Heading2"/>
        <w:rPr>
          <w:rFonts w:ascii="Lucida Sans" w:hAnsi="Lucida Sans"/>
          <w:color w:val="000000" w:themeColor="text1"/>
        </w:rPr>
      </w:pPr>
      <w:r>
        <w:rPr>
          <w:rFonts w:ascii="Lucida Sans" w:hAnsi="Lucida Sans"/>
          <w:color w:val="000000" w:themeColor="text1"/>
        </w:rPr>
        <w:t xml:space="preserve">Need for efficient </w:t>
      </w:r>
      <w:r w:rsidR="00FC01B3">
        <w:rPr>
          <w:rFonts w:ascii="Lucida Sans" w:hAnsi="Lucida Sans"/>
          <w:color w:val="000000" w:themeColor="text1"/>
        </w:rPr>
        <w:t xml:space="preserve">TASK ALLOCATION </w:t>
      </w:r>
      <w:r>
        <w:rPr>
          <w:rFonts w:ascii="Lucida Sans" w:hAnsi="Lucida Sans"/>
          <w:color w:val="000000" w:themeColor="text1"/>
        </w:rPr>
        <w:t xml:space="preserve">mechanism </w:t>
      </w:r>
      <w:r w:rsidR="00AE5147">
        <w:rPr>
          <w:rFonts w:ascii="Lucida Sans" w:hAnsi="Lucida Sans"/>
          <w:color w:val="000000" w:themeColor="text1"/>
        </w:rPr>
        <w:t xml:space="preserve">by </w:t>
      </w:r>
      <w:r>
        <w:rPr>
          <w:rFonts w:ascii="Lucida Sans" w:hAnsi="Lucida Sans"/>
          <w:color w:val="000000" w:themeColor="text1"/>
        </w:rPr>
        <w:t>considering individuals’ skills, interests, and expertise as well as team compatibility for better utilization of resources.</w:t>
      </w:r>
    </w:p>
    <w:tbl>
      <w:tblPr>
        <w:tblStyle w:val="SurveyTable"/>
        <w:tblW w:w="4998" w:type="pct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  <w:tblDescription w:val="Survey"/>
      </w:tblPr>
      <w:tblGrid>
        <w:gridCol w:w="266"/>
        <w:gridCol w:w="1265"/>
        <w:gridCol w:w="270"/>
        <w:gridCol w:w="1529"/>
        <w:gridCol w:w="270"/>
        <w:gridCol w:w="1709"/>
        <w:gridCol w:w="270"/>
        <w:gridCol w:w="1171"/>
        <w:gridCol w:w="270"/>
        <w:gridCol w:w="1976"/>
      </w:tblGrid>
      <w:tr w:rsidR="0068656E" w:rsidRPr="004169AE" w:rsidTr="00B43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Lucida Sans" w:hAnsi="Lucida Sans"/>
              <w:color w:val="000000" w:themeColor="text1"/>
            </w:rPr>
            <w:id w:val="-489639394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48" w:type="pct"/>
              </w:tcPr>
              <w:p w:rsidR="0068656E" w:rsidRPr="004169AE" w:rsidRDefault="0068656E" w:rsidP="00B436BB">
                <w:pPr>
                  <w:pStyle w:val="Checkbox"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703" w:type="pct"/>
          </w:tcPr>
          <w:p w:rsidR="0068656E" w:rsidRPr="004169AE" w:rsidRDefault="0068656E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Essential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1780637483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68656E" w:rsidRDefault="0068656E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850" w:type="pct"/>
          </w:tcPr>
          <w:p w:rsidR="0068656E" w:rsidRDefault="0068656E" w:rsidP="00B436BB">
            <w:pPr>
              <w:pStyle w:val="Checkbox"/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Worthwhile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1527751533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68656E" w:rsidRPr="004169AE" w:rsidRDefault="0068656E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950" w:type="pct"/>
          </w:tcPr>
          <w:p w:rsidR="0068656E" w:rsidRPr="004169AE" w:rsidRDefault="0068656E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Unimportant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5077497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68656E" w:rsidRPr="004169AE" w:rsidRDefault="0068656E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651" w:type="pct"/>
          </w:tcPr>
          <w:p w:rsidR="0068656E" w:rsidRPr="004169AE" w:rsidRDefault="0068656E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Unwise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1109653411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68656E" w:rsidRPr="004169AE" w:rsidRDefault="0068656E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098" w:type="pct"/>
          </w:tcPr>
          <w:p w:rsidR="0068656E" w:rsidRPr="004169AE" w:rsidRDefault="0068656E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I don’t understand</w:t>
            </w:r>
          </w:p>
        </w:tc>
      </w:tr>
    </w:tbl>
    <w:p w:rsidR="0068656E" w:rsidRPr="004169AE" w:rsidRDefault="00C85B08" w:rsidP="0068656E">
      <w:pPr>
        <w:pStyle w:val="Heading2"/>
        <w:rPr>
          <w:rFonts w:ascii="Lucida Sans" w:hAnsi="Lucida Sans"/>
          <w:color w:val="000000" w:themeColor="text1"/>
        </w:rPr>
      </w:pPr>
      <w:r>
        <w:rPr>
          <w:rFonts w:ascii="Lucida Sans" w:hAnsi="Lucida Sans"/>
          <w:color w:val="000000" w:themeColor="text1"/>
        </w:rPr>
        <w:t>Identification of</w:t>
      </w:r>
      <w:r w:rsidR="003F4373">
        <w:rPr>
          <w:rFonts w:ascii="Lucida Sans" w:hAnsi="Lucida Sans"/>
          <w:color w:val="000000" w:themeColor="text1"/>
        </w:rPr>
        <w:t xml:space="preserve"> </w:t>
      </w:r>
      <w:r w:rsidR="00D51331">
        <w:rPr>
          <w:rFonts w:ascii="Lucida Sans" w:hAnsi="Lucida Sans"/>
          <w:color w:val="000000" w:themeColor="text1"/>
        </w:rPr>
        <w:t>BOTTLENECKS</w:t>
      </w:r>
      <w:r w:rsidR="003F4373">
        <w:rPr>
          <w:rFonts w:ascii="Lucida Sans" w:hAnsi="Lucida Sans"/>
          <w:color w:val="000000" w:themeColor="text1"/>
        </w:rPr>
        <w:t xml:space="preserve"> and inefficiencies causing delay to take remedial actions and have better estimation in future.</w:t>
      </w:r>
    </w:p>
    <w:tbl>
      <w:tblPr>
        <w:tblStyle w:val="SurveyTable"/>
        <w:tblW w:w="4998" w:type="pct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  <w:tblDescription w:val="Survey"/>
      </w:tblPr>
      <w:tblGrid>
        <w:gridCol w:w="266"/>
        <w:gridCol w:w="1265"/>
        <w:gridCol w:w="270"/>
        <w:gridCol w:w="1529"/>
        <w:gridCol w:w="270"/>
        <w:gridCol w:w="1709"/>
        <w:gridCol w:w="270"/>
        <w:gridCol w:w="1171"/>
        <w:gridCol w:w="270"/>
        <w:gridCol w:w="1976"/>
      </w:tblGrid>
      <w:tr w:rsidR="0068656E" w:rsidRPr="004169AE" w:rsidTr="00B43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Lucida Sans" w:hAnsi="Lucida Sans"/>
              <w:color w:val="000000" w:themeColor="text1"/>
            </w:rPr>
            <w:id w:val="78231584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48" w:type="pct"/>
              </w:tcPr>
              <w:p w:rsidR="0068656E" w:rsidRPr="004169AE" w:rsidRDefault="0068656E" w:rsidP="00B436BB">
                <w:pPr>
                  <w:pStyle w:val="Checkbox"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703" w:type="pct"/>
          </w:tcPr>
          <w:p w:rsidR="0068656E" w:rsidRPr="004169AE" w:rsidRDefault="0068656E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Essential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1201090489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68656E" w:rsidRDefault="0068656E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850" w:type="pct"/>
          </w:tcPr>
          <w:p w:rsidR="0068656E" w:rsidRDefault="0068656E" w:rsidP="00B436BB">
            <w:pPr>
              <w:pStyle w:val="Checkbox"/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Worthwhile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1604263245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68656E" w:rsidRPr="004169AE" w:rsidRDefault="0068656E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950" w:type="pct"/>
          </w:tcPr>
          <w:p w:rsidR="0068656E" w:rsidRPr="004169AE" w:rsidRDefault="0068656E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Unimportant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148505517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68656E" w:rsidRPr="004169AE" w:rsidRDefault="0068656E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651" w:type="pct"/>
          </w:tcPr>
          <w:p w:rsidR="0068656E" w:rsidRPr="004169AE" w:rsidRDefault="0068656E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Unwise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845248454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68656E" w:rsidRPr="004169AE" w:rsidRDefault="0068656E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098" w:type="pct"/>
          </w:tcPr>
          <w:p w:rsidR="0068656E" w:rsidRPr="004169AE" w:rsidRDefault="0068656E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I don’t understand</w:t>
            </w:r>
          </w:p>
        </w:tc>
      </w:tr>
    </w:tbl>
    <w:p w:rsidR="0068656E" w:rsidRPr="004169AE" w:rsidRDefault="00D20B2F" w:rsidP="0068656E">
      <w:pPr>
        <w:pStyle w:val="Heading2"/>
        <w:rPr>
          <w:rFonts w:ascii="Lucida Sans" w:hAnsi="Lucida Sans"/>
          <w:color w:val="000000" w:themeColor="text1"/>
        </w:rPr>
      </w:pPr>
      <w:r>
        <w:rPr>
          <w:rFonts w:ascii="Lucida Sans" w:hAnsi="Lucida Sans"/>
          <w:color w:val="000000" w:themeColor="text1"/>
        </w:rPr>
        <w:t xml:space="preserve">During issue resolution, </w:t>
      </w:r>
      <w:r w:rsidR="00691631">
        <w:rPr>
          <w:rFonts w:ascii="Lucida Sans" w:hAnsi="Lucida Sans"/>
          <w:color w:val="000000" w:themeColor="text1"/>
        </w:rPr>
        <w:t>detection</w:t>
      </w:r>
      <w:r>
        <w:rPr>
          <w:rFonts w:ascii="Lucida Sans" w:hAnsi="Lucida Sans"/>
          <w:color w:val="000000" w:themeColor="text1"/>
        </w:rPr>
        <w:t xml:space="preserve"> of </w:t>
      </w:r>
      <w:r w:rsidR="00D51331">
        <w:rPr>
          <w:rFonts w:ascii="Lucida Sans" w:hAnsi="Lucida Sans"/>
          <w:color w:val="000000" w:themeColor="text1"/>
        </w:rPr>
        <w:t xml:space="preserve">PING-PONG </w:t>
      </w:r>
      <w:r>
        <w:rPr>
          <w:rFonts w:ascii="Lucida Sans" w:hAnsi="Lucida Sans"/>
          <w:color w:val="000000" w:themeColor="text1"/>
        </w:rPr>
        <w:t>patterns due to bug tossing between developers</w:t>
      </w:r>
      <w:r w:rsidR="007735E5">
        <w:rPr>
          <w:rFonts w:ascii="Lucida Sans" w:hAnsi="Lucida Sans"/>
          <w:color w:val="000000" w:themeColor="text1"/>
        </w:rPr>
        <w:t xml:space="preserve"> to reduce resolution time</w:t>
      </w:r>
      <w:r>
        <w:rPr>
          <w:rFonts w:ascii="Lucida Sans" w:hAnsi="Lucida Sans"/>
          <w:color w:val="000000" w:themeColor="text1"/>
        </w:rPr>
        <w:t>.</w:t>
      </w:r>
    </w:p>
    <w:tbl>
      <w:tblPr>
        <w:tblStyle w:val="SurveyTable"/>
        <w:tblW w:w="4998" w:type="pct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  <w:tblDescription w:val="Survey"/>
      </w:tblPr>
      <w:tblGrid>
        <w:gridCol w:w="266"/>
        <w:gridCol w:w="1265"/>
        <w:gridCol w:w="270"/>
        <w:gridCol w:w="1529"/>
        <w:gridCol w:w="270"/>
        <w:gridCol w:w="1709"/>
        <w:gridCol w:w="270"/>
        <w:gridCol w:w="1171"/>
        <w:gridCol w:w="270"/>
        <w:gridCol w:w="1976"/>
      </w:tblGrid>
      <w:tr w:rsidR="0068656E" w:rsidRPr="004169AE" w:rsidTr="00B43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Lucida Sans" w:hAnsi="Lucida Sans"/>
              <w:color w:val="000000" w:themeColor="text1"/>
            </w:rPr>
            <w:id w:val="1750456767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48" w:type="pct"/>
              </w:tcPr>
              <w:p w:rsidR="0068656E" w:rsidRPr="004169AE" w:rsidRDefault="0068656E" w:rsidP="00B436BB">
                <w:pPr>
                  <w:pStyle w:val="Checkbox"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703" w:type="pct"/>
          </w:tcPr>
          <w:p w:rsidR="0068656E" w:rsidRPr="004169AE" w:rsidRDefault="0068656E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Essential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497885707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68656E" w:rsidRDefault="0068656E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850" w:type="pct"/>
          </w:tcPr>
          <w:p w:rsidR="0068656E" w:rsidRDefault="0068656E" w:rsidP="00B436BB">
            <w:pPr>
              <w:pStyle w:val="Checkbox"/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Worthwhile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204261936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68656E" w:rsidRPr="004169AE" w:rsidRDefault="0068656E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950" w:type="pct"/>
          </w:tcPr>
          <w:p w:rsidR="0068656E" w:rsidRPr="004169AE" w:rsidRDefault="0068656E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Unimportant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50765223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68656E" w:rsidRPr="004169AE" w:rsidRDefault="0068656E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651" w:type="pct"/>
          </w:tcPr>
          <w:p w:rsidR="0068656E" w:rsidRPr="004169AE" w:rsidRDefault="0068656E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Unwise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548068469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68656E" w:rsidRPr="004169AE" w:rsidRDefault="0068656E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098" w:type="pct"/>
          </w:tcPr>
          <w:p w:rsidR="0068656E" w:rsidRPr="004169AE" w:rsidRDefault="0068656E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I don’t understand</w:t>
            </w:r>
          </w:p>
        </w:tc>
      </w:tr>
    </w:tbl>
    <w:p w:rsidR="0068656E" w:rsidRPr="004169AE" w:rsidRDefault="00D51331" w:rsidP="0068656E">
      <w:pPr>
        <w:pStyle w:val="Heading2"/>
        <w:rPr>
          <w:rFonts w:ascii="Lucida Sans" w:hAnsi="Lucida Sans"/>
          <w:color w:val="000000" w:themeColor="text1"/>
        </w:rPr>
      </w:pPr>
      <w:r>
        <w:rPr>
          <w:rFonts w:ascii="Lucida Sans" w:hAnsi="Lucida Sans"/>
          <w:color w:val="000000" w:themeColor="text1"/>
        </w:rPr>
        <w:t xml:space="preserve">Inspection of REOPENED issues to identify the root cause and recommend verification for </w:t>
      </w:r>
      <w:r w:rsidR="00D01990">
        <w:rPr>
          <w:rFonts w:ascii="Lucida Sans" w:hAnsi="Lucida Sans"/>
          <w:color w:val="000000" w:themeColor="text1"/>
        </w:rPr>
        <w:t>future issues</w:t>
      </w:r>
      <w:r w:rsidR="006626EF">
        <w:rPr>
          <w:rFonts w:ascii="Lucida Sans" w:hAnsi="Lucida Sans"/>
          <w:color w:val="000000" w:themeColor="text1"/>
        </w:rPr>
        <w:t xml:space="preserve"> based on learning from issues reopened in past</w:t>
      </w:r>
      <w:r>
        <w:rPr>
          <w:rFonts w:ascii="Lucida Sans" w:hAnsi="Lucida Sans"/>
          <w:color w:val="000000" w:themeColor="text1"/>
        </w:rPr>
        <w:t>.</w:t>
      </w:r>
    </w:p>
    <w:tbl>
      <w:tblPr>
        <w:tblStyle w:val="SurveyTable"/>
        <w:tblW w:w="4998" w:type="pct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  <w:tblDescription w:val="Survey"/>
      </w:tblPr>
      <w:tblGrid>
        <w:gridCol w:w="266"/>
        <w:gridCol w:w="1265"/>
        <w:gridCol w:w="270"/>
        <w:gridCol w:w="1529"/>
        <w:gridCol w:w="270"/>
        <w:gridCol w:w="1709"/>
        <w:gridCol w:w="270"/>
        <w:gridCol w:w="1171"/>
        <w:gridCol w:w="270"/>
        <w:gridCol w:w="1976"/>
      </w:tblGrid>
      <w:tr w:rsidR="0068656E" w:rsidRPr="004169AE" w:rsidTr="00B43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Lucida Sans" w:hAnsi="Lucida Sans"/>
              <w:color w:val="000000" w:themeColor="text1"/>
            </w:rPr>
            <w:id w:val="-420260318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48" w:type="pct"/>
              </w:tcPr>
              <w:p w:rsidR="0068656E" w:rsidRPr="004169AE" w:rsidRDefault="0068656E" w:rsidP="00B436BB">
                <w:pPr>
                  <w:pStyle w:val="Checkbox"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703" w:type="pct"/>
          </w:tcPr>
          <w:p w:rsidR="0068656E" w:rsidRPr="004169AE" w:rsidRDefault="0068656E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Essential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1314336604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68656E" w:rsidRDefault="0068656E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850" w:type="pct"/>
          </w:tcPr>
          <w:p w:rsidR="0068656E" w:rsidRDefault="0068656E" w:rsidP="00B436BB">
            <w:pPr>
              <w:pStyle w:val="Checkbox"/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Worthwhile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1899893714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68656E" w:rsidRPr="004169AE" w:rsidRDefault="0068656E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950" w:type="pct"/>
          </w:tcPr>
          <w:p w:rsidR="0068656E" w:rsidRPr="004169AE" w:rsidRDefault="0068656E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Unimportant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138777905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68656E" w:rsidRPr="004169AE" w:rsidRDefault="0068656E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651" w:type="pct"/>
          </w:tcPr>
          <w:p w:rsidR="0068656E" w:rsidRPr="004169AE" w:rsidRDefault="0068656E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Unwise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743567013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68656E" w:rsidRPr="004169AE" w:rsidRDefault="0068656E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098" w:type="pct"/>
          </w:tcPr>
          <w:p w:rsidR="0068656E" w:rsidRPr="004169AE" w:rsidRDefault="0068656E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I don’t understand</w:t>
            </w:r>
          </w:p>
        </w:tc>
      </w:tr>
    </w:tbl>
    <w:p w:rsidR="0068656E" w:rsidRPr="004169AE" w:rsidRDefault="00790AD5" w:rsidP="0068656E">
      <w:pPr>
        <w:pStyle w:val="Heading2"/>
        <w:rPr>
          <w:rFonts w:ascii="Lucida Sans" w:hAnsi="Lucida Sans"/>
          <w:color w:val="000000" w:themeColor="text1"/>
        </w:rPr>
      </w:pPr>
      <w:r>
        <w:rPr>
          <w:rFonts w:ascii="Lucida Sans" w:hAnsi="Lucida Sans"/>
          <w:color w:val="000000" w:themeColor="text1"/>
        </w:rPr>
        <w:t xml:space="preserve">Enable early detection and </w:t>
      </w:r>
      <w:r w:rsidR="00336776">
        <w:rPr>
          <w:rFonts w:ascii="Lucida Sans" w:hAnsi="Lucida Sans"/>
          <w:color w:val="000000" w:themeColor="text1"/>
        </w:rPr>
        <w:t xml:space="preserve">PREVENTION OF DEFECTS </w:t>
      </w:r>
      <w:r>
        <w:rPr>
          <w:rFonts w:ascii="Lucida Sans" w:hAnsi="Lucida Sans"/>
          <w:color w:val="000000" w:themeColor="text1"/>
        </w:rPr>
        <w:t xml:space="preserve">instead of fixing them during the later stage </w:t>
      </w:r>
      <w:r w:rsidR="003B62B9">
        <w:rPr>
          <w:rFonts w:ascii="Lucida Sans" w:hAnsi="Lucida Sans"/>
          <w:color w:val="000000" w:themeColor="text1"/>
        </w:rPr>
        <w:t>by u</w:t>
      </w:r>
      <w:r w:rsidR="006626EF">
        <w:rPr>
          <w:rFonts w:ascii="Lucida Sans" w:hAnsi="Lucida Sans"/>
          <w:color w:val="000000" w:themeColor="text1"/>
        </w:rPr>
        <w:t>nderstand</w:t>
      </w:r>
      <w:r w:rsidR="00B04E71">
        <w:rPr>
          <w:rFonts w:ascii="Lucida Sans" w:hAnsi="Lucida Sans"/>
          <w:color w:val="000000" w:themeColor="text1"/>
        </w:rPr>
        <w:t>ing</w:t>
      </w:r>
      <w:r w:rsidR="006626EF">
        <w:rPr>
          <w:rFonts w:ascii="Lucida Sans" w:hAnsi="Lucida Sans"/>
          <w:color w:val="000000" w:themeColor="text1"/>
        </w:rPr>
        <w:t xml:space="preserve"> pattern</w:t>
      </w:r>
      <w:r w:rsidR="003B62B9">
        <w:rPr>
          <w:rFonts w:ascii="Lucida Sans" w:hAnsi="Lucida Sans"/>
          <w:color w:val="000000" w:themeColor="text1"/>
        </w:rPr>
        <w:t>s</w:t>
      </w:r>
      <w:r w:rsidR="006626EF">
        <w:rPr>
          <w:rFonts w:ascii="Lucida Sans" w:hAnsi="Lucida Sans"/>
          <w:color w:val="000000" w:themeColor="text1"/>
        </w:rPr>
        <w:t xml:space="preserve"> of </w:t>
      </w:r>
      <w:r w:rsidR="003B62B9">
        <w:rPr>
          <w:rFonts w:ascii="Lucida Sans" w:hAnsi="Lucida Sans"/>
          <w:color w:val="000000" w:themeColor="text1"/>
        </w:rPr>
        <w:t>escaped defects</w:t>
      </w:r>
      <w:r w:rsidR="0068656E">
        <w:rPr>
          <w:rFonts w:ascii="Lucida Sans" w:hAnsi="Lucida Sans"/>
          <w:color w:val="000000" w:themeColor="text1"/>
        </w:rPr>
        <w:t>.</w:t>
      </w:r>
    </w:p>
    <w:tbl>
      <w:tblPr>
        <w:tblStyle w:val="SurveyTable"/>
        <w:tblW w:w="4998" w:type="pct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  <w:tblDescription w:val="Survey"/>
      </w:tblPr>
      <w:tblGrid>
        <w:gridCol w:w="266"/>
        <w:gridCol w:w="1265"/>
        <w:gridCol w:w="270"/>
        <w:gridCol w:w="1529"/>
        <w:gridCol w:w="270"/>
        <w:gridCol w:w="1709"/>
        <w:gridCol w:w="270"/>
        <w:gridCol w:w="1171"/>
        <w:gridCol w:w="270"/>
        <w:gridCol w:w="1976"/>
      </w:tblGrid>
      <w:tr w:rsidR="0068656E" w:rsidRPr="004169AE" w:rsidTr="00B43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Lucida Sans" w:hAnsi="Lucida Sans"/>
              <w:color w:val="000000" w:themeColor="text1"/>
            </w:rPr>
            <w:id w:val="581646788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48" w:type="pct"/>
              </w:tcPr>
              <w:p w:rsidR="0068656E" w:rsidRPr="004169AE" w:rsidRDefault="0068656E" w:rsidP="00B436BB">
                <w:pPr>
                  <w:pStyle w:val="Checkbox"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703" w:type="pct"/>
          </w:tcPr>
          <w:p w:rsidR="0068656E" w:rsidRPr="004169AE" w:rsidRDefault="0068656E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Essential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139625024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68656E" w:rsidRDefault="0068656E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850" w:type="pct"/>
          </w:tcPr>
          <w:p w:rsidR="0068656E" w:rsidRDefault="0068656E" w:rsidP="00B436BB">
            <w:pPr>
              <w:pStyle w:val="Checkbox"/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Worthwhile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181738051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68656E" w:rsidRPr="004169AE" w:rsidRDefault="0068656E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950" w:type="pct"/>
          </w:tcPr>
          <w:p w:rsidR="0068656E" w:rsidRPr="004169AE" w:rsidRDefault="0068656E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Unimportant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186879697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68656E" w:rsidRPr="004169AE" w:rsidRDefault="0068656E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651" w:type="pct"/>
          </w:tcPr>
          <w:p w:rsidR="0068656E" w:rsidRPr="004169AE" w:rsidRDefault="0068656E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Unwise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119773493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68656E" w:rsidRPr="004169AE" w:rsidRDefault="0068656E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098" w:type="pct"/>
          </w:tcPr>
          <w:p w:rsidR="0068656E" w:rsidRPr="004169AE" w:rsidRDefault="0068656E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I don’t understand</w:t>
            </w:r>
          </w:p>
        </w:tc>
      </w:tr>
    </w:tbl>
    <w:p w:rsidR="0068656E" w:rsidRPr="004169AE" w:rsidRDefault="00D320B1" w:rsidP="0068656E">
      <w:pPr>
        <w:pStyle w:val="Heading2"/>
        <w:rPr>
          <w:rFonts w:ascii="Lucida Sans" w:hAnsi="Lucida Sans"/>
          <w:color w:val="000000" w:themeColor="text1"/>
        </w:rPr>
      </w:pPr>
      <w:r>
        <w:rPr>
          <w:rFonts w:ascii="Lucida Sans" w:hAnsi="Lucida Sans"/>
          <w:color w:val="000000" w:themeColor="text1"/>
        </w:rPr>
        <w:t xml:space="preserve">Investigate </w:t>
      </w:r>
      <w:r w:rsidR="00921C5B">
        <w:rPr>
          <w:rFonts w:ascii="Lucida Sans" w:hAnsi="Lucida Sans"/>
          <w:color w:val="000000" w:themeColor="text1"/>
        </w:rPr>
        <w:t xml:space="preserve">the </w:t>
      </w:r>
      <w:r w:rsidR="00EF24C2">
        <w:rPr>
          <w:rFonts w:ascii="Lucida Sans" w:hAnsi="Lucida Sans"/>
          <w:color w:val="000000" w:themeColor="text1"/>
        </w:rPr>
        <w:t xml:space="preserve">LEAD TIME </w:t>
      </w:r>
      <w:r w:rsidR="00921C5B">
        <w:rPr>
          <w:rFonts w:ascii="Lucida Sans" w:hAnsi="Lucida Sans"/>
          <w:color w:val="000000" w:themeColor="text1"/>
        </w:rPr>
        <w:t>for issue resolution by analyzing</w:t>
      </w:r>
      <w:r w:rsidR="00243E0D">
        <w:rPr>
          <w:rFonts w:ascii="Lucida Sans" w:hAnsi="Lucida Sans"/>
          <w:color w:val="000000" w:themeColor="text1"/>
        </w:rPr>
        <w:t xml:space="preserve"> issue resolution process from </w:t>
      </w:r>
      <w:r w:rsidR="00496002">
        <w:rPr>
          <w:rFonts w:ascii="Lucida Sans" w:hAnsi="Lucida Sans"/>
          <w:color w:val="000000" w:themeColor="text1"/>
        </w:rPr>
        <w:t>TIME PERSPECTIVE</w:t>
      </w:r>
      <w:r w:rsidR="00243E0D">
        <w:rPr>
          <w:rFonts w:ascii="Lucida Sans" w:hAnsi="Lucida Sans"/>
          <w:color w:val="000000" w:themeColor="text1"/>
        </w:rPr>
        <w:t>. Therefore, we can have timely resolutions.</w:t>
      </w:r>
    </w:p>
    <w:tbl>
      <w:tblPr>
        <w:tblStyle w:val="SurveyTable"/>
        <w:tblW w:w="4998" w:type="pct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  <w:tblDescription w:val="Survey"/>
      </w:tblPr>
      <w:tblGrid>
        <w:gridCol w:w="266"/>
        <w:gridCol w:w="1265"/>
        <w:gridCol w:w="270"/>
        <w:gridCol w:w="1529"/>
        <w:gridCol w:w="270"/>
        <w:gridCol w:w="1709"/>
        <w:gridCol w:w="270"/>
        <w:gridCol w:w="1171"/>
        <w:gridCol w:w="270"/>
        <w:gridCol w:w="1976"/>
      </w:tblGrid>
      <w:tr w:rsidR="0068656E" w:rsidRPr="004169AE" w:rsidTr="00B43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Lucida Sans" w:hAnsi="Lucida Sans"/>
              <w:color w:val="000000" w:themeColor="text1"/>
            </w:rPr>
            <w:id w:val="-40523274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48" w:type="pct"/>
              </w:tcPr>
              <w:p w:rsidR="0068656E" w:rsidRPr="004169AE" w:rsidRDefault="0068656E" w:rsidP="00B436BB">
                <w:pPr>
                  <w:pStyle w:val="Checkbox"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703" w:type="pct"/>
          </w:tcPr>
          <w:p w:rsidR="0068656E" w:rsidRPr="004169AE" w:rsidRDefault="0068656E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Essential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267590745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68656E" w:rsidRDefault="0068656E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850" w:type="pct"/>
          </w:tcPr>
          <w:p w:rsidR="0068656E" w:rsidRDefault="0068656E" w:rsidP="00B436BB">
            <w:pPr>
              <w:pStyle w:val="Checkbox"/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Worthwhile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515615775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68656E" w:rsidRPr="004169AE" w:rsidRDefault="0068656E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950" w:type="pct"/>
          </w:tcPr>
          <w:p w:rsidR="0068656E" w:rsidRPr="004169AE" w:rsidRDefault="0068656E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Unimportant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1143621999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68656E" w:rsidRPr="004169AE" w:rsidRDefault="0068656E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651" w:type="pct"/>
          </w:tcPr>
          <w:p w:rsidR="0068656E" w:rsidRPr="004169AE" w:rsidRDefault="0068656E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Unwise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2139687217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68656E" w:rsidRPr="004169AE" w:rsidRDefault="0068656E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098" w:type="pct"/>
          </w:tcPr>
          <w:p w:rsidR="0068656E" w:rsidRPr="004169AE" w:rsidRDefault="0068656E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I don’t understand</w:t>
            </w:r>
          </w:p>
        </w:tc>
      </w:tr>
    </w:tbl>
    <w:p w:rsidR="0068656E" w:rsidRPr="004169AE" w:rsidRDefault="00042094" w:rsidP="0068656E">
      <w:pPr>
        <w:pStyle w:val="Heading2"/>
        <w:rPr>
          <w:rFonts w:ascii="Lucida Sans" w:hAnsi="Lucida Sans"/>
          <w:color w:val="000000" w:themeColor="text1"/>
        </w:rPr>
      </w:pPr>
      <w:r>
        <w:rPr>
          <w:rFonts w:ascii="Lucida Sans" w:hAnsi="Lucida Sans"/>
          <w:color w:val="000000" w:themeColor="text1"/>
        </w:rPr>
        <w:t xml:space="preserve">Improve effectiveness of </w:t>
      </w:r>
      <w:r w:rsidR="00CD2A47">
        <w:rPr>
          <w:rFonts w:ascii="Lucida Sans" w:hAnsi="Lucida Sans"/>
          <w:color w:val="000000" w:themeColor="text1"/>
        </w:rPr>
        <w:t xml:space="preserve">CODE REVIEW PROCESS AND STANDARDIZATION </w:t>
      </w:r>
      <w:r>
        <w:rPr>
          <w:rFonts w:ascii="Lucida Sans" w:hAnsi="Lucida Sans"/>
          <w:color w:val="000000" w:themeColor="text1"/>
        </w:rPr>
        <w:t>by r</w:t>
      </w:r>
      <w:r w:rsidR="003B2718">
        <w:rPr>
          <w:rFonts w:ascii="Lucida Sans" w:hAnsi="Lucida Sans"/>
          <w:color w:val="000000" w:themeColor="text1"/>
        </w:rPr>
        <w:t>edesign</w:t>
      </w:r>
      <w:r>
        <w:rPr>
          <w:rFonts w:ascii="Lucida Sans" w:hAnsi="Lucida Sans"/>
          <w:color w:val="000000" w:themeColor="text1"/>
        </w:rPr>
        <w:t>ing check list and updating</w:t>
      </w:r>
      <w:r w:rsidR="003B2718">
        <w:rPr>
          <w:rFonts w:ascii="Lucida Sans" w:hAnsi="Lucida Sans"/>
          <w:color w:val="000000" w:themeColor="text1"/>
        </w:rPr>
        <w:t xml:space="preserve"> code analyzers based on the defects reported during</w:t>
      </w:r>
      <w:r w:rsidR="007B665E">
        <w:rPr>
          <w:rFonts w:ascii="Lucida Sans" w:hAnsi="Lucida Sans"/>
          <w:color w:val="000000" w:themeColor="text1"/>
        </w:rPr>
        <w:t xml:space="preserve"> testing</w:t>
      </w:r>
      <w:r w:rsidR="001B7085">
        <w:rPr>
          <w:rFonts w:ascii="Lucida Sans" w:hAnsi="Lucida Sans"/>
          <w:color w:val="000000" w:themeColor="text1"/>
        </w:rPr>
        <w:t>.</w:t>
      </w:r>
      <w:r w:rsidR="003B2718">
        <w:rPr>
          <w:rFonts w:ascii="Lucida Sans" w:hAnsi="Lucida Sans"/>
          <w:color w:val="000000" w:themeColor="text1"/>
        </w:rPr>
        <w:t xml:space="preserve"> </w:t>
      </w:r>
    </w:p>
    <w:tbl>
      <w:tblPr>
        <w:tblStyle w:val="SurveyTable"/>
        <w:tblW w:w="4998" w:type="pct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  <w:tblDescription w:val="Survey"/>
      </w:tblPr>
      <w:tblGrid>
        <w:gridCol w:w="266"/>
        <w:gridCol w:w="1265"/>
        <w:gridCol w:w="270"/>
        <w:gridCol w:w="1529"/>
        <w:gridCol w:w="270"/>
        <w:gridCol w:w="1709"/>
        <w:gridCol w:w="270"/>
        <w:gridCol w:w="1171"/>
        <w:gridCol w:w="270"/>
        <w:gridCol w:w="1976"/>
      </w:tblGrid>
      <w:tr w:rsidR="0068656E" w:rsidRPr="004169AE" w:rsidTr="00B43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Lucida Sans" w:hAnsi="Lucida Sans"/>
              <w:color w:val="000000" w:themeColor="text1"/>
            </w:rPr>
            <w:id w:val="-42164309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48" w:type="pct"/>
              </w:tcPr>
              <w:p w:rsidR="0068656E" w:rsidRPr="004169AE" w:rsidRDefault="0068656E" w:rsidP="00B436BB">
                <w:pPr>
                  <w:pStyle w:val="Checkbox"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703" w:type="pct"/>
          </w:tcPr>
          <w:p w:rsidR="0068656E" w:rsidRPr="004169AE" w:rsidRDefault="0068656E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Essential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568232983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68656E" w:rsidRDefault="0068656E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850" w:type="pct"/>
          </w:tcPr>
          <w:p w:rsidR="0068656E" w:rsidRDefault="0068656E" w:rsidP="00B436BB">
            <w:pPr>
              <w:pStyle w:val="Checkbox"/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Worthwhile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145385869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68656E" w:rsidRPr="004169AE" w:rsidRDefault="0068656E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950" w:type="pct"/>
          </w:tcPr>
          <w:p w:rsidR="0068656E" w:rsidRPr="004169AE" w:rsidRDefault="0068656E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Unimportant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151922467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68656E" w:rsidRPr="004169AE" w:rsidRDefault="0068656E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651" w:type="pct"/>
          </w:tcPr>
          <w:p w:rsidR="0068656E" w:rsidRPr="004169AE" w:rsidRDefault="0068656E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Unwise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253278135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68656E" w:rsidRPr="004169AE" w:rsidRDefault="0068656E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098" w:type="pct"/>
          </w:tcPr>
          <w:p w:rsidR="0068656E" w:rsidRPr="004169AE" w:rsidRDefault="0068656E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I don’t understand</w:t>
            </w:r>
          </w:p>
        </w:tc>
      </w:tr>
    </w:tbl>
    <w:p w:rsidR="0068656E" w:rsidRPr="004169AE" w:rsidRDefault="00017696" w:rsidP="0068656E">
      <w:pPr>
        <w:pStyle w:val="Heading2"/>
        <w:rPr>
          <w:rFonts w:ascii="Lucida Sans" w:hAnsi="Lucida Sans"/>
          <w:color w:val="000000" w:themeColor="text1"/>
        </w:rPr>
      </w:pPr>
      <w:r>
        <w:rPr>
          <w:rFonts w:ascii="Lucida Sans" w:hAnsi="Lucida Sans"/>
          <w:color w:val="000000" w:themeColor="text1"/>
        </w:rPr>
        <w:t xml:space="preserve">Facilitate in-depth understanding of point where things went wrong by </w:t>
      </w:r>
      <w:r w:rsidR="005A6456">
        <w:rPr>
          <w:rFonts w:ascii="Lucida Sans" w:hAnsi="Lucida Sans"/>
          <w:color w:val="000000" w:themeColor="text1"/>
        </w:rPr>
        <w:t>deriv</w:t>
      </w:r>
      <w:r>
        <w:rPr>
          <w:rFonts w:ascii="Lucida Sans" w:hAnsi="Lucida Sans"/>
          <w:color w:val="000000" w:themeColor="text1"/>
        </w:rPr>
        <w:t>ing</w:t>
      </w:r>
      <w:r w:rsidR="005A6456">
        <w:rPr>
          <w:rFonts w:ascii="Lucida Sans" w:hAnsi="Lucida Sans"/>
          <w:color w:val="000000" w:themeColor="text1"/>
        </w:rPr>
        <w:t xml:space="preserve"> </w:t>
      </w:r>
      <w:r w:rsidR="00226D1B">
        <w:rPr>
          <w:rFonts w:ascii="Lucida Sans" w:hAnsi="Lucida Sans"/>
          <w:color w:val="000000" w:themeColor="text1"/>
        </w:rPr>
        <w:t xml:space="preserve">and </w:t>
      </w:r>
      <w:r w:rsidR="005A6456">
        <w:rPr>
          <w:rFonts w:ascii="Lucida Sans" w:hAnsi="Lucida Sans"/>
          <w:color w:val="000000" w:themeColor="text1"/>
        </w:rPr>
        <w:t>understand</w:t>
      </w:r>
      <w:r>
        <w:rPr>
          <w:rFonts w:ascii="Lucida Sans" w:hAnsi="Lucida Sans"/>
          <w:color w:val="000000" w:themeColor="text1"/>
        </w:rPr>
        <w:t>ing</w:t>
      </w:r>
      <w:r w:rsidR="005A6456">
        <w:rPr>
          <w:rFonts w:ascii="Lucida Sans" w:hAnsi="Lucida Sans"/>
          <w:color w:val="000000" w:themeColor="text1"/>
        </w:rPr>
        <w:t xml:space="preserve"> </w:t>
      </w:r>
      <w:r>
        <w:rPr>
          <w:rFonts w:ascii="Lucida Sans" w:hAnsi="Lucida Sans"/>
          <w:color w:val="000000" w:themeColor="text1"/>
        </w:rPr>
        <w:t xml:space="preserve">actual process at </w:t>
      </w:r>
      <w:r w:rsidR="002D10A5">
        <w:rPr>
          <w:rFonts w:ascii="Lucida Sans" w:hAnsi="Lucida Sans"/>
          <w:color w:val="000000" w:themeColor="text1"/>
        </w:rPr>
        <w:t>MORE GRANULAR LEVEL</w:t>
      </w:r>
      <w:r w:rsidR="00226D1B">
        <w:rPr>
          <w:rFonts w:ascii="Lucida Sans" w:hAnsi="Lucida Sans"/>
          <w:color w:val="000000" w:themeColor="text1"/>
        </w:rPr>
        <w:t>.</w:t>
      </w:r>
    </w:p>
    <w:tbl>
      <w:tblPr>
        <w:tblStyle w:val="SurveyTable"/>
        <w:tblW w:w="4998" w:type="pct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  <w:tblDescription w:val="Survey"/>
      </w:tblPr>
      <w:tblGrid>
        <w:gridCol w:w="266"/>
        <w:gridCol w:w="1265"/>
        <w:gridCol w:w="270"/>
        <w:gridCol w:w="1529"/>
        <w:gridCol w:w="270"/>
        <w:gridCol w:w="1709"/>
        <w:gridCol w:w="270"/>
        <w:gridCol w:w="1171"/>
        <w:gridCol w:w="270"/>
        <w:gridCol w:w="1976"/>
      </w:tblGrid>
      <w:tr w:rsidR="0068656E" w:rsidRPr="004169AE" w:rsidTr="00B43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Lucida Sans" w:hAnsi="Lucida Sans"/>
              <w:color w:val="000000" w:themeColor="text1"/>
            </w:rPr>
            <w:id w:val="1714925308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48" w:type="pct"/>
              </w:tcPr>
              <w:p w:rsidR="0068656E" w:rsidRPr="004169AE" w:rsidRDefault="0068656E" w:rsidP="00B436BB">
                <w:pPr>
                  <w:pStyle w:val="Checkbox"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703" w:type="pct"/>
          </w:tcPr>
          <w:p w:rsidR="0068656E" w:rsidRPr="004169AE" w:rsidRDefault="0068656E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Essential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124591825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68656E" w:rsidRDefault="0068656E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850" w:type="pct"/>
          </w:tcPr>
          <w:p w:rsidR="0068656E" w:rsidRDefault="0068656E" w:rsidP="00B436BB">
            <w:pPr>
              <w:pStyle w:val="Checkbox"/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Worthwhile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116432374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68656E" w:rsidRPr="004169AE" w:rsidRDefault="0068656E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950" w:type="pct"/>
          </w:tcPr>
          <w:p w:rsidR="0068656E" w:rsidRPr="004169AE" w:rsidRDefault="0068656E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Unimportant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204674365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68656E" w:rsidRPr="004169AE" w:rsidRDefault="0068656E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651" w:type="pct"/>
          </w:tcPr>
          <w:p w:rsidR="0068656E" w:rsidRPr="004169AE" w:rsidRDefault="0068656E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Unwise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110361154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68656E" w:rsidRPr="004169AE" w:rsidRDefault="0068656E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098" w:type="pct"/>
          </w:tcPr>
          <w:p w:rsidR="0068656E" w:rsidRPr="004169AE" w:rsidRDefault="0068656E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I don’t understand</w:t>
            </w:r>
          </w:p>
        </w:tc>
      </w:tr>
    </w:tbl>
    <w:p w:rsidR="0068656E" w:rsidRPr="004169AE" w:rsidRDefault="00CC1F02" w:rsidP="0068656E">
      <w:pPr>
        <w:pStyle w:val="Heading2"/>
        <w:rPr>
          <w:rFonts w:ascii="Lucida Sans" w:hAnsi="Lucida Sans"/>
          <w:color w:val="000000" w:themeColor="text1"/>
        </w:rPr>
      </w:pPr>
      <w:r>
        <w:rPr>
          <w:rFonts w:ascii="Lucida Sans" w:hAnsi="Lucida Sans"/>
          <w:color w:val="000000" w:themeColor="text1"/>
        </w:rPr>
        <w:lastRenderedPageBreak/>
        <w:t xml:space="preserve">Equip novice with the </w:t>
      </w:r>
      <w:r w:rsidR="00671F33">
        <w:rPr>
          <w:rFonts w:ascii="Lucida Sans" w:hAnsi="Lucida Sans"/>
          <w:color w:val="000000" w:themeColor="text1"/>
        </w:rPr>
        <w:t>KNOWLEDGE OF EXPERIENCED PRACTITIONERS</w:t>
      </w:r>
      <w:r>
        <w:rPr>
          <w:rFonts w:ascii="Lucida Sans" w:hAnsi="Lucida Sans"/>
          <w:color w:val="000000" w:themeColor="text1"/>
        </w:rPr>
        <w:t xml:space="preserve"> </w:t>
      </w:r>
      <w:r w:rsidR="00005A7B">
        <w:rPr>
          <w:rFonts w:ascii="Lucida Sans" w:hAnsi="Lucida Sans"/>
          <w:color w:val="000000" w:themeColor="text1"/>
        </w:rPr>
        <w:t>by associating efficiency of adopted process with the experience of practitioners.</w:t>
      </w:r>
    </w:p>
    <w:tbl>
      <w:tblPr>
        <w:tblStyle w:val="SurveyTable"/>
        <w:tblW w:w="4998" w:type="pct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  <w:tblDescription w:val="Survey"/>
      </w:tblPr>
      <w:tblGrid>
        <w:gridCol w:w="266"/>
        <w:gridCol w:w="1265"/>
        <w:gridCol w:w="270"/>
        <w:gridCol w:w="1529"/>
        <w:gridCol w:w="270"/>
        <w:gridCol w:w="1709"/>
        <w:gridCol w:w="270"/>
        <w:gridCol w:w="1171"/>
        <w:gridCol w:w="270"/>
        <w:gridCol w:w="1976"/>
      </w:tblGrid>
      <w:tr w:rsidR="0068656E" w:rsidRPr="004169AE" w:rsidTr="00B43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Lucida Sans" w:hAnsi="Lucida Sans"/>
              <w:color w:val="000000" w:themeColor="text1"/>
            </w:rPr>
            <w:id w:val="-83059770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48" w:type="pct"/>
              </w:tcPr>
              <w:p w:rsidR="0068656E" w:rsidRPr="004169AE" w:rsidRDefault="0068656E" w:rsidP="00B436BB">
                <w:pPr>
                  <w:pStyle w:val="Checkbox"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703" w:type="pct"/>
          </w:tcPr>
          <w:p w:rsidR="0068656E" w:rsidRPr="004169AE" w:rsidRDefault="0068656E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Essential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669754305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68656E" w:rsidRDefault="0068656E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850" w:type="pct"/>
          </w:tcPr>
          <w:p w:rsidR="0068656E" w:rsidRDefault="0068656E" w:rsidP="00B436BB">
            <w:pPr>
              <w:pStyle w:val="Checkbox"/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Worthwhile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1958211428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68656E" w:rsidRPr="004169AE" w:rsidRDefault="0068656E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950" w:type="pct"/>
          </w:tcPr>
          <w:p w:rsidR="0068656E" w:rsidRPr="004169AE" w:rsidRDefault="0068656E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Unimportant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980890875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68656E" w:rsidRPr="004169AE" w:rsidRDefault="0068656E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651" w:type="pct"/>
          </w:tcPr>
          <w:p w:rsidR="0068656E" w:rsidRPr="004169AE" w:rsidRDefault="0068656E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Unwise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689757224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68656E" w:rsidRPr="004169AE" w:rsidRDefault="0068656E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098" w:type="pct"/>
          </w:tcPr>
          <w:p w:rsidR="0068656E" w:rsidRPr="004169AE" w:rsidRDefault="0068656E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I don’t understand</w:t>
            </w:r>
          </w:p>
        </w:tc>
      </w:tr>
    </w:tbl>
    <w:p w:rsidR="00E045D8" w:rsidRPr="004169AE" w:rsidRDefault="00CC1696" w:rsidP="00E045D8">
      <w:pPr>
        <w:pStyle w:val="Heading2"/>
        <w:rPr>
          <w:rFonts w:ascii="Lucida Sans" w:hAnsi="Lucida Sans"/>
          <w:color w:val="000000" w:themeColor="text1"/>
        </w:rPr>
      </w:pPr>
      <w:r>
        <w:rPr>
          <w:rFonts w:ascii="Lucida Sans" w:hAnsi="Lucida Sans"/>
          <w:color w:val="000000" w:themeColor="text1"/>
        </w:rPr>
        <w:t xml:space="preserve">Handle </w:t>
      </w:r>
      <w:r w:rsidR="00BD177C">
        <w:rPr>
          <w:rFonts w:ascii="Lucida Sans" w:hAnsi="Lucida Sans"/>
          <w:color w:val="000000" w:themeColor="text1"/>
        </w:rPr>
        <w:t xml:space="preserve">CHANGING TEAMS </w:t>
      </w:r>
      <w:r w:rsidR="000B4A47">
        <w:rPr>
          <w:rFonts w:ascii="Lucida Sans" w:hAnsi="Lucida Sans"/>
          <w:color w:val="000000" w:themeColor="text1"/>
        </w:rPr>
        <w:t xml:space="preserve">seamlessly </w:t>
      </w:r>
      <w:r>
        <w:rPr>
          <w:rFonts w:ascii="Lucida Sans" w:hAnsi="Lucida Sans"/>
          <w:color w:val="000000" w:themeColor="text1"/>
        </w:rPr>
        <w:t>by a</w:t>
      </w:r>
      <w:r w:rsidR="003342A0">
        <w:rPr>
          <w:rFonts w:ascii="Lucida Sans" w:hAnsi="Lucida Sans"/>
          <w:color w:val="000000" w:themeColor="text1"/>
        </w:rPr>
        <w:t>nalyz</w:t>
      </w:r>
      <w:r>
        <w:rPr>
          <w:rFonts w:ascii="Lucida Sans" w:hAnsi="Lucida Sans"/>
          <w:color w:val="000000" w:themeColor="text1"/>
        </w:rPr>
        <w:t>ing</w:t>
      </w:r>
      <w:r w:rsidR="003342A0">
        <w:rPr>
          <w:rFonts w:ascii="Lucida Sans" w:hAnsi="Lucida Sans"/>
          <w:color w:val="000000" w:themeColor="text1"/>
        </w:rPr>
        <w:t xml:space="preserve"> </w:t>
      </w:r>
      <w:r w:rsidR="00BD177C">
        <w:rPr>
          <w:rFonts w:ascii="Lucida Sans" w:hAnsi="Lucida Sans"/>
          <w:color w:val="000000" w:themeColor="text1"/>
        </w:rPr>
        <w:t xml:space="preserve">interaction pattern </w:t>
      </w:r>
      <w:r w:rsidR="003342A0">
        <w:rPr>
          <w:rFonts w:ascii="Lucida Sans" w:hAnsi="Lucida Sans"/>
          <w:color w:val="000000" w:themeColor="text1"/>
        </w:rPr>
        <w:t xml:space="preserve">between team members and </w:t>
      </w:r>
      <w:r w:rsidR="00BD177C">
        <w:rPr>
          <w:rFonts w:ascii="Lucida Sans" w:hAnsi="Lucida Sans"/>
          <w:color w:val="000000" w:themeColor="text1"/>
        </w:rPr>
        <w:t>team dynamics</w:t>
      </w:r>
      <w:r w:rsidR="003342A0">
        <w:rPr>
          <w:rFonts w:ascii="Lucida Sans" w:hAnsi="Lucida Sans"/>
          <w:color w:val="000000" w:themeColor="text1"/>
        </w:rPr>
        <w:t>.</w:t>
      </w:r>
    </w:p>
    <w:tbl>
      <w:tblPr>
        <w:tblStyle w:val="SurveyTable"/>
        <w:tblW w:w="4998" w:type="pct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  <w:tblDescription w:val="Survey"/>
      </w:tblPr>
      <w:tblGrid>
        <w:gridCol w:w="266"/>
        <w:gridCol w:w="1265"/>
        <w:gridCol w:w="270"/>
        <w:gridCol w:w="1529"/>
        <w:gridCol w:w="270"/>
        <w:gridCol w:w="1709"/>
        <w:gridCol w:w="270"/>
        <w:gridCol w:w="1171"/>
        <w:gridCol w:w="270"/>
        <w:gridCol w:w="1976"/>
      </w:tblGrid>
      <w:tr w:rsidR="00E045D8" w:rsidRPr="004169AE" w:rsidTr="00B43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Lucida Sans" w:hAnsi="Lucida Sans"/>
              <w:color w:val="000000" w:themeColor="text1"/>
            </w:rPr>
            <w:id w:val="606623518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48" w:type="pct"/>
              </w:tcPr>
              <w:p w:rsidR="00E045D8" w:rsidRPr="004169AE" w:rsidRDefault="00E045D8" w:rsidP="00B436BB">
                <w:pPr>
                  <w:pStyle w:val="Checkbox"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703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Essential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1629823874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850" w:type="pct"/>
          </w:tcPr>
          <w:p w:rsidR="00E045D8" w:rsidRDefault="00E045D8" w:rsidP="00B436BB">
            <w:pPr>
              <w:pStyle w:val="Checkbox"/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Worthwhile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1953086329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Pr="004169AE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950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Unimportant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1073780979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Pr="004169AE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651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Unwise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101156459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Pr="004169AE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098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I don’t understand</w:t>
            </w:r>
          </w:p>
        </w:tc>
      </w:tr>
    </w:tbl>
    <w:p w:rsidR="00E045D8" w:rsidRPr="004169AE" w:rsidRDefault="006414FE" w:rsidP="00E045D8">
      <w:pPr>
        <w:pStyle w:val="Heading2"/>
        <w:rPr>
          <w:rFonts w:ascii="Lucida Sans" w:hAnsi="Lucida Sans"/>
          <w:color w:val="000000" w:themeColor="text1"/>
        </w:rPr>
      </w:pPr>
      <w:r>
        <w:rPr>
          <w:rFonts w:ascii="Lucida Sans" w:hAnsi="Lucida Sans"/>
          <w:color w:val="000000" w:themeColor="text1"/>
        </w:rPr>
        <w:t>PEOPLE VS PROCESS: Identify which factor contributed to what extent towards the success and failure of project.</w:t>
      </w:r>
    </w:p>
    <w:tbl>
      <w:tblPr>
        <w:tblStyle w:val="SurveyTable"/>
        <w:tblW w:w="4998" w:type="pct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  <w:tblDescription w:val="Survey"/>
      </w:tblPr>
      <w:tblGrid>
        <w:gridCol w:w="266"/>
        <w:gridCol w:w="1265"/>
        <w:gridCol w:w="270"/>
        <w:gridCol w:w="1529"/>
        <w:gridCol w:w="270"/>
        <w:gridCol w:w="1709"/>
        <w:gridCol w:w="270"/>
        <w:gridCol w:w="1171"/>
        <w:gridCol w:w="270"/>
        <w:gridCol w:w="1976"/>
      </w:tblGrid>
      <w:tr w:rsidR="00E045D8" w:rsidRPr="004169AE" w:rsidTr="00B43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Lucida Sans" w:hAnsi="Lucida Sans"/>
              <w:color w:val="000000" w:themeColor="text1"/>
            </w:rPr>
            <w:id w:val="655650875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48" w:type="pct"/>
              </w:tcPr>
              <w:p w:rsidR="00E045D8" w:rsidRPr="004169AE" w:rsidRDefault="00E045D8" w:rsidP="00B436BB">
                <w:pPr>
                  <w:pStyle w:val="Checkbox"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703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Essential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30332158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850" w:type="pct"/>
          </w:tcPr>
          <w:p w:rsidR="00E045D8" w:rsidRDefault="00E045D8" w:rsidP="00B436BB">
            <w:pPr>
              <w:pStyle w:val="Checkbox"/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Worthwhile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156694532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Pr="004169AE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950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Unimportant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152929727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Pr="004169AE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651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Unwise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51758095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Pr="004169AE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098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I don’t understand</w:t>
            </w:r>
          </w:p>
        </w:tc>
      </w:tr>
    </w:tbl>
    <w:p w:rsidR="00E045D8" w:rsidRPr="004169AE" w:rsidRDefault="00D0541E" w:rsidP="00E045D8">
      <w:pPr>
        <w:pStyle w:val="Heading2"/>
        <w:rPr>
          <w:rFonts w:ascii="Lucida Sans" w:hAnsi="Lucida Sans"/>
          <w:color w:val="000000" w:themeColor="text1"/>
        </w:rPr>
      </w:pPr>
      <w:r>
        <w:rPr>
          <w:rFonts w:ascii="Lucida Sans" w:hAnsi="Lucida Sans"/>
          <w:color w:val="000000" w:themeColor="text1"/>
        </w:rPr>
        <w:t>Analyze code review lifecycle to i</w:t>
      </w:r>
      <w:r w:rsidR="00A92630">
        <w:rPr>
          <w:rFonts w:ascii="Lucida Sans" w:hAnsi="Lucida Sans"/>
          <w:color w:val="000000" w:themeColor="text1"/>
        </w:rPr>
        <w:t xml:space="preserve">dentify developers who are not reviewing their code properly before they submit </w:t>
      </w:r>
      <w:r w:rsidR="00E8496E">
        <w:rPr>
          <w:rFonts w:ascii="Lucida Sans" w:hAnsi="Lucida Sans"/>
          <w:color w:val="000000" w:themeColor="text1"/>
        </w:rPr>
        <w:t>for external review and what are the deviations from defined checklist.</w:t>
      </w:r>
      <w:r w:rsidR="00356798">
        <w:rPr>
          <w:rFonts w:ascii="Lucida Sans" w:hAnsi="Lucida Sans"/>
          <w:color w:val="000000" w:themeColor="text1"/>
        </w:rPr>
        <w:t xml:space="preserve"> It will help </w:t>
      </w:r>
      <w:r w:rsidR="00B82CF7">
        <w:rPr>
          <w:rFonts w:ascii="Lucida Sans" w:hAnsi="Lucida Sans"/>
          <w:color w:val="000000" w:themeColor="text1"/>
        </w:rPr>
        <w:t xml:space="preserve">take corrective actions and </w:t>
      </w:r>
      <w:r w:rsidR="00356798">
        <w:rPr>
          <w:rFonts w:ascii="Lucida Sans" w:hAnsi="Lucida Sans"/>
          <w:color w:val="000000" w:themeColor="text1"/>
        </w:rPr>
        <w:t>reduce defects during testing phase.</w:t>
      </w:r>
    </w:p>
    <w:tbl>
      <w:tblPr>
        <w:tblStyle w:val="SurveyTable"/>
        <w:tblW w:w="4998" w:type="pct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  <w:tblDescription w:val="Survey"/>
      </w:tblPr>
      <w:tblGrid>
        <w:gridCol w:w="266"/>
        <w:gridCol w:w="1265"/>
        <w:gridCol w:w="270"/>
        <w:gridCol w:w="1529"/>
        <w:gridCol w:w="270"/>
        <w:gridCol w:w="1709"/>
        <w:gridCol w:w="270"/>
        <w:gridCol w:w="1171"/>
        <w:gridCol w:w="270"/>
        <w:gridCol w:w="1976"/>
      </w:tblGrid>
      <w:tr w:rsidR="00E045D8" w:rsidRPr="004169AE" w:rsidTr="00B43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Lucida Sans" w:hAnsi="Lucida Sans"/>
              <w:color w:val="000000" w:themeColor="text1"/>
            </w:rPr>
            <w:id w:val="-95009171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48" w:type="pct"/>
              </w:tcPr>
              <w:p w:rsidR="00E045D8" w:rsidRPr="004169AE" w:rsidRDefault="00E045D8" w:rsidP="00B436BB">
                <w:pPr>
                  <w:pStyle w:val="Checkbox"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703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Essential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65834837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850" w:type="pct"/>
          </w:tcPr>
          <w:p w:rsidR="00E045D8" w:rsidRDefault="00E045D8" w:rsidP="00B436BB">
            <w:pPr>
              <w:pStyle w:val="Checkbox"/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Worthwhile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135877789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Pr="004169AE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950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Unimportant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1369604874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Pr="004169AE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651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Unwise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120914981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Pr="004169AE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098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I don’t understand</w:t>
            </w:r>
          </w:p>
        </w:tc>
      </w:tr>
    </w:tbl>
    <w:p w:rsidR="00E045D8" w:rsidRPr="004169AE" w:rsidRDefault="00362C1A" w:rsidP="00E045D8">
      <w:pPr>
        <w:pStyle w:val="Heading2"/>
        <w:rPr>
          <w:rFonts w:ascii="Lucida Sans" w:hAnsi="Lucida Sans"/>
          <w:color w:val="000000" w:themeColor="text1"/>
        </w:rPr>
      </w:pPr>
      <w:r>
        <w:rPr>
          <w:rFonts w:ascii="Lucida Sans" w:hAnsi="Lucida Sans"/>
          <w:color w:val="000000" w:themeColor="text1"/>
        </w:rPr>
        <w:t xml:space="preserve">Relate bugs with the </w:t>
      </w:r>
      <w:r w:rsidR="001D0E6F">
        <w:rPr>
          <w:rFonts w:ascii="Lucida Sans" w:hAnsi="Lucida Sans"/>
          <w:color w:val="000000" w:themeColor="text1"/>
        </w:rPr>
        <w:t xml:space="preserve">ACTUAL STAGE OF INCEPTION </w:t>
      </w:r>
      <w:r>
        <w:rPr>
          <w:rFonts w:ascii="Lucida Sans" w:hAnsi="Lucida Sans"/>
          <w:color w:val="000000" w:themeColor="text1"/>
        </w:rPr>
        <w:t>by u</w:t>
      </w:r>
      <w:r w:rsidR="00A26C0E">
        <w:rPr>
          <w:rFonts w:ascii="Lucida Sans" w:hAnsi="Lucida Sans"/>
          <w:color w:val="000000" w:themeColor="text1"/>
        </w:rPr>
        <w:t>nders</w:t>
      </w:r>
      <w:r w:rsidR="007B26CC">
        <w:rPr>
          <w:rFonts w:ascii="Lucida Sans" w:hAnsi="Lucida Sans"/>
          <w:color w:val="000000" w:themeColor="text1"/>
        </w:rPr>
        <w:t>tand</w:t>
      </w:r>
      <w:r>
        <w:rPr>
          <w:rFonts w:ascii="Lucida Sans" w:hAnsi="Lucida Sans"/>
          <w:color w:val="000000" w:themeColor="text1"/>
        </w:rPr>
        <w:t>ing</w:t>
      </w:r>
      <w:r w:rsidR="007B26CC">
        <w:rPr>
          <w:rFonts w:ascii="Lucida Sans" w:hAnsi="Lucida Sans"/>
          <w:color w:val="000000" w:themeColor="text1"/>
        </w:rPr>
        <w:t xml:space="preserve"> issue resolution lifecycle</w:t>
      </w:r>
      <w:r w:rsidR="00B21B80">
        <w:rPr>
          <w:rFonts w:ascii="Lucida Sans" w:hAnsi="Lucida Sans"/>
          <w:color w:val="000000" w:themeColor="text1"/>
        </w:rPr>
        <w:t xml:space="preserve"> </w:t>
      </w:r>
      <w:r>
        <w:rPr>
          <w:rFonts w:ascii="Lucida Sans" w:hAnsi="Lucida Sans"/>
          <w:color w:val="000000" w:themeColor="text1"/>
        </w:rPr>
        <w:t xml:space="preserve">along with </w:t>
      </w:r>
      <w:r w:rsidR="00B21B80">
        <w:rPr>
          <w:rFonts w:ascii="Lucida Sans" w:hAnsi="Lucida Sans"/>
          <w:color w:val="000000" w:themeColor="text1"/>
        </w:rPr>
        <w:t>other</w:t>
      </w:r>
      <w:r w:rsidR="00A26C0E">
        <w:rPr>
          <w:rFonts w:ascii="Lucida Sans" w:hAnsi="Lucida Sans"/>
          <w:color w:val="000000" w:themeColor="text1"/>
        </w:rPr>
        <w:t xml:space="preserve"> relevant attributes.</w:t>
      </w:r>
    </w:p>
    <w:tbl>
      <w:tblPr>
        <w:tblStyle w:val="SurveyTable"/>
        <w:tblW w:w="4998" w:type="pct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  <w:tblDescription w:val="Survey"/>
      </w:tblPr>
      <w:tblGrid>
        <w:gridCol w:w="266"/>
        <w:gridCol w:w="1265"/>
        <w:gridCol w:w="270"/>
        <w:gridCol w:w="1529"/>
        <w:gridCol w:w="270"/>
        <w:gridCol w:w="1709"/>
        <w:gridCol w:w="270"/>
        <w:gridCol w:w="1171"/>
        <w:gridCol w:w="270"/>
        <w:gridCol w:w="1976"/>
      </w:tblGrid>
      <w:tr w:rsidR="00E045D8" w:rsidRPr="004169AE" w:rsidTr="00B43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Lucida Sans" w:hAnsi="Lucida Sans"/>
              <w:color w:val="000000" w:themeColor="text1"/>
            </w:rPr>
            <w:id w:val="120937783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48" w:type="pct"/>
              </w:tcPr>
              <w:p w:rsidR="00E045D8" w:rsidRPr="004169AE" w:rsidRDefault="00E045D8" w:rsidP="00B436BB">
                <w:pPr>
                  <w:pStyle w:val="Checkbox"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703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Essential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167725751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850" w:type="pct"/>
          </w:tcPr>
          <w:p w:rsidR="00E045D8" w:rsidRDefault="00E045D8" w:rsidP="00B436BB">
            <w:pPr>
              <w:pStyle w:val="Checkbox"/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Worthwhile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1154413498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Pr="004169AE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950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Unimportant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193482192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Pr="004169AE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651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Unwise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1331745998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Pr="004169AE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098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I don’t understand</w:t>
            </w:r>
          </w:p>
        </w:tc>
      </w:tr>
    </w:tbl>
    <w:p w:rsidR="00E045D8" w:rsidRPr="004169AE" w:rsidRDefault="004F6C09" w:rsidP="00E045D8">
      <w:pPr>
        <w:pStyle w:val="Heading2"/>
        <w:rPr>
          <w:rFonts w:ascii="Lucida Sans" w:hAnsi="Lucida Sans"/>
          <w:color w:val="000000" w:themeColor="text1"/>
        </w:rPr>
      </w:pPr>
      <w:r>
        <w:rPr>
          <w:rFonts w:ascii="Lucida Sans" w:hAnsi="Lucida Sans"/>
          <w:color w:val="000000" w:themeColor="text1"/>
        </w:rPr>
        <w:t xml:space="preserve">Perform </w:t>
      </w:r>
      <w:r w:rsidR="00642C0E">
        <w:rPr>
          <w:rFonts w:ascii="Lucida Sans" w:hAnsi="Lucida Sans"/>
          <w:color w:val="000000" w:themeColor="text1"/>
        </w:rPr>
        <w:t xml:space="preserve">COMPARATIVE ANALYSIS OF TICKETS </w:t>
      </w:r>
      <w:r>
        <w:rPr>
          <w:rFonts w:ascii="Lucida Sans" w:hAnsi="Lucida Sans"/>
          <w:color w:val="000000" w:themeColor="text1"/>
        </w:rPr>
        <w:t>along dimensions like</w:t>
      </w:r>
      <w:r w:rsidR="00E941CA">
        <w:rPr>
          <w:rFonts w:ascii="Lucida Sans" w:hAnsi="Lucida Sans"/>
          <w:color w:val="000000" w:themeColor="text1"/>
        </w:rPr>
        <w:t>:</w:t>
      </w:r>
      <w:r>
        <w:rPr>
          <w:rFonts w:ascii="Lucida Sans" w:hAnsi="Lucida Sans"/>
          <w:color w:val="000000" w:themeColor="text1"/>
        </w:rPr>
        <w:t xml:space="preserve"> component, owner</w:t>
      </w:r>
      <w:r w:rsidR="00420125">
        <w:rPr>
          <w:rFonts w:ascii="Lucida Sans" w:hAnsi="Lucida Sans"/>
          <w:color w:val="000000" w:themeColor="text1"/>
        </w:rPr>
        <w:t xml:space="preserve"> (analyst)</w:t>
      </w:r>
      <w:r w:rsidR="008C4D94">
        <w:rPr>
          <w:rFonts w:ascii="Lucida Sans" w:hAnsi="Lucida Sans"/>
          <w:color w:val="000000" w:themeColor="text1"/>
        </w:rPr>
        <w:t>,</w:t>
      </w:r>
      <w:r>
        <w:rPr>
          <w:rFonts w:ascii="Lucida Sans" w:hAnsi="Lucida Sans"/>
          <w:color w:val="000000" w:themeColor="text1"/>
        </w:rPr>
        <w:t xml:space="preserve"> reporter</w:t>
      </w:r>
      <w:r w:rsidR="008C4D94">
        <w:rPr>
          <w:rFonts w:ascii="Lucida Sans" w:hAnsi="Lucida Sans"/>
          <w:color w:val="000000" w:themeColor="text1"/>
        </w:rPr>
        <w:t>,</w:t>
      </w:r>
      <w:r>
        <w:rPr>
          <w:rFonts w:ascii="Lucida Sans" w:hAnsi="Lucida Sans"/>
          <w:color w:val="000000" w:themeColor="text1"/>
        </w:rPr>
        <w:t xml:space="preserve"> type</w:t>
      </w:r>
      <w:r w:rsidR="00FD57A3">
        <w:rPr>
          <w:rFonts w:ascii="Lucida Sans" w:hAnsi="Lucida Sans"/>
          <w:color w:val="000000" w:themeColor="text1"/>
        </w:rPr>
        <w:t xml:space="preserve"> like performance</w:t>
      </w:r>
      <w:r w:rsidR="00E941CA">
        <w:rPr>
          <w:rFonts w:ascii="Lucida Sans" w:hAnsi="Lucida Sans"/>
          <w:color w:val="000000" w:themeColor="text1"/>
        </w:rPr>
        <w:t>, regression</w:t>
      </w:r>
      <w:r w:rsidR="008C4D94">
        <w:rPr>
          <w:rFonts w:ascii="Lucida Sans" w:hAnsi="Lucida Sans"/>
          <w:color w:val="000000" w:themeColor="text1"/>
        </w:rPr>
        <w:t xml:space="preserve"> and security,</w:t>
      </w:r>
      <w:r w:rsidR="00FD57A3">
        <w:rPr>
          <w:rFonts w:ascii="Lucida Sans" w:hAnsi="Lucida Sans"/>
          <w:color w:val="000000" w:themeColor="text1"/>
        </w:rPr>
        <w:t xml:space="preserve"> </w:t>
      </w:r>
      <w:r w:rsidR="00E941CA">
        <w:rPr>
          <w:rFonts w:ascii="Lucida Sans" w:hAnsi="Lucida Sans"/>
          <w:color w:val="000000" w:themeColor="text1"/>
        </w:rPr>
        <w:t xml:space="preserve">final resolution like duplicate, invalid and fixed, </w:t>
      </w:r>
      <w:r w:rsidR="00FD57A3">
        <w:rPr>
          <w:rFonts w:ascii="Lucida Sans" w:hAnsi="Lucida Sans"/>
          <w:color w:val="000000" w:themeColor="text1"/>
        </w:rPr>
        <w:t>and turnaround time</w:t>
      </w:r>
      <w:r w:rsidR="00801073">
        <w:rPr>
          <w:rFonts w:ascii="Lucida Sans" w:hAnsi="Lucida Sans"/>
          <w:color w:val="000000" w:themeColor="text1"/>
        </w:rPr>
        <w:t xml:space="preserve"> to derive useful insights for improvement</w:t>
      </w:r>
      <w:r w:rsidR="00FD57A3">
        <w:rPr>
          <w:rFonts w:ascii="Lucida Sans" w:hAnsi="Lucida Sans"/>
          <w:color w:val="000000" w:themeColor="text1"/>
        </w:rPr>
        <w:t>.</w:t>
      </w:r>
    </w:p>
    <w:tbl>
      <w:tblPr>
        <w:tblStyle w:val="SurveyTable"/>
        <w:tblW w:w="4998" w:type="pct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  <w:tblDescription w:val="Survey"/>
      </w:tblPr>
      <w:tblGrid>
        <w:gridCol w:w="266"/>
        <w:gridCol w:w="1265"/>
        <w:gridCol w:w="270"/>
        <w:gridCol w:w="1529"/>
        <w:gridCol w:w="270"/>
        <w:gridCol w:w="1709"/>
        <w:gridCol w:w="270"/>
        <w:gridCol w:w="1171"/>
        <w:gridCol w:w="270"/>
        <w:gridCol w:w="1976"/>
      </w:tblGrid>
      <w:tr w:rsidR="00E045D8" w:rsidRPr="004169AE" w:rsidTr="00B43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Lucida Sans" w:hAnsi="Lucida Sans"/>
              <w:color w:val="000000" w:themeColor="text1"/>
            </w:rPr>
            <w:id w:val="1660578397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48" w:type="pct"/>
              </w:tcPr>
              <w:p w:rsidR="00E045D8" w:rsidRPr="004169AE" w:rsidRDefault="00E045D8" w:rsidP="00B436BB">
                <w:pPr>
                  <w:pStyle w:val="Checkbox"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703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Essential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881094498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850" w:type="pct"/>
          </w:tcPr>
          <w:p w:rsidR="00E045D8" w:rsidRDefault="00E045D8" w:rsidP="00B436BB">
            <w:pPr>
              <w:pStyle w:val="Checkbox"/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Worthwhile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1307667167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Pr="004169AE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950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Unimportant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1138610155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Pr="004169AE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651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Unwise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581145077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Pr="004169AE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098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I don’t understand</w:t>
            </w:r>
          </w:p>
        </w:tc>
      </w:tr>
    </w:tbl>
    <w:p w:rsidR="00E045D8" w:rsidRPr="004169AE" w:rsidRDefault="00F90508" w:rsidP="00E045D8">
      <w:pPr>
        <w:pStyle w:val="Heading2"/>
        <w:rPr>
          <w:rFonts w:ascii="Lucida Sans" w:hAnsi="Lucida Sans"/>
          <w:color w:val="000000" w:themeColor="text1"/>
        </w:rPr>
      </w:pPr>
      <w:r>
        <w:rPr>
          <w:rFonts w:ascii="Lucida Sans" w:hAnsi="Lucida Sans"/>
          <w:color w:val="000000" w:themeColor="text1"/>
        </w:rPr>
        <w:t xml:space="preserve">Improve </w:t>
      </w:r>
      <w:r w:rsidR="004B4652">
        <w:rPr>
          <w:rFonts w:ascii="Lucida Sans" w:hAnsi="Lucida Sans"/>
          <w:color w:val="000000" w:themeColor="text1"/>
        </w:rPr>
        <w:t xml:space="preserve">PROJECT PLANNING AND ESTIMATION </w:t>
      </w:r>
      <w:r>
        <w:rPr>
          <w:rFonts w:ascii="Lucida Sans" w:hAnsi="Lucida Sans"/>
          <w:color w:val="000000" w:themeColor="text1"/>
        </w:rPr>
        <w:t>by c</w:t>
      </w:r>
      <w:r w:rsidR="00AD144D">
        <w:rPr>
          <w:rFonts w:ascii="Lucida Sans" w:hAnsi="Lucida Sans"/>
          <w:color w:val="000000" w:themeColor="text1"/>
        </w:rPr>
        <w:t>ompliment</w:t>
      </w:r>
      <w:r>
        <w:rPr>
          <w:rFonts w:ascii="Lucida Sans" w:hAnsi="Lucida Sans"/>
          <w:color w:val="000000" w:themeColor="text1"/>
        </w:rPr>
        <w:t>ing it</w:t>
      </w:r>
      <w:r w:rsidR="00AD144D">
        <w:rPr>
          <w:rFonts w:ascii="Lucida Sans" w:hAnsi="Lucida Sans"/>
          <w:color w:val="000000" w:themeColor="text1"/>
        </w:rPr>
        <w:t xml:space="preserve"> with the </w:t>
      </w:r>
      <w:r>
        <w:rPr>
          <w:rFonts w:ascii="Lucida Sans" w:hAnsi="Lucida Sans"/>
          <w:color w:val="000000" w:themeColor="text1"/>
        </w:rPr>
        <w:t xml:space="preserve">insights derived from event log </w:t>
      </w:r>
      <w:r w:rsidR="002A117D">
        <w:rPr>
          <w:rFonts w:ascii="Lucida Sans" w:hAnsi="Lucida Sans"/>
          <w:color w:val="000000" w:themeColor="text1"/>
        </w:rPr>
        <w:t xml:space="preserve">mining </w:t>
      </w:r>
      <w:r>
        <w:rPr>
          <w:rFonts w:ascii="Lucida Sans" w:hAnsi="Lucida Sans"/>
          <w:color w:val="000000" w:themeColor="text1"/>
        </w:rPr>
        <w:t>o</w:t>
      </w:r>
      <w:r w:rsidR="00F067B7">
        <w:rPr>
          <w:rFonts w:ascii="Lucida Sans" w:hAnsi="Lucida Sans"/>
          <w:color w:val="000000" w:themeColor="text1"/>
        </w:rPr>
        <w:t>f</w:t>
      </w:r>
      <w:r w:rsidR="002A117D">
        <w:rPr>
          <w:rFonts w:ascii="Lucida Sans" w:hAnsi="Lucida Sans"/>
          <w:color w:val="000000" w:themeColor="text1"/>
        </w:rPr>
        <w:t xml:space="preserve"> similar projects </w:t>
      </w:r>
      <w:r w:rsidR="00715001">
        <w:rPr>
          <w:rFonts w:ascii="Lucida Sans" w:hAnsi="Lucida Sans"/>
          <w:color w:val="000000" w:themeColor="text1"/>
        </w:rPr>
        <w:t xml:space="preserve">done </w:t>
      </w:r>
      <w:r w:rsidR="002A117D">
        <w:rPr>
          <w:rFonts w:ascii="Lucida Sans" w:hAnsi="Lucida Sans"/>
          <w:color w:val="000000" w:themeColor="text1"/>
        </w:rPr>
        <w:t>in past.</w:t>
      </w:r>
    </w:p>
    <w:tbl>
      <w:tblPr>
        <w:tblStyle w:val="SurveyTable"/>
        <w:tblW w:w="4998" w:type="pct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  <w:tblDescription w:val="Survey"/>
      </w:tblPr>
      <w:tblGrid>
        <w:gridCol w:w="266"/>
        <w:gridCol w:w="1265"/>
        <w:gridCol w:w="270"/>
        <w:gridCol w:w="1529"/>
        <w:gridCol w:w="270"/>
        <w:gridCol w:w="1709"/>
        <w:gridCol w:w="270"/>
        <w:gridCol w:w="1171"/>
        <w:gridCol w:w="270"/>
        <w:gridCol w:w="1976"/>
      </w:tblGrid>
      <w:tr w:rsidR="00E045D8" w:rsidRPr="004169AE" w:rsidTr="00B43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Lucida Sans" w:hAnsi="Lucida Sans"/>
              <w:color w:val="000000" w:themeColor="text1"/>
            </w:rPr>
            <w:id w:val="-320506234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48" w:type="pct"/>
              </w:tcPr>
              <w:p w:rsidR="00E045D8" w:rsidRPr="004169AE" w:rsidRDefault="00E045D8" w:rsidP="00B436BB">
                <w:pPr>
                  <w:pStyle w:val="Checkbox"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703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Essential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1387533017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850" w:type="pct"/>
          </w:tcPr>
          <w:p w:rsidR="00E045D8" w:rsidRDefault="00E045D8" w:rsidP="00B436BB">
            <w:pPr>
              <w:pStyle w:val="Checkbox"/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Worthwhile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160908008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Pr="004169AE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950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Unimportant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1123689875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Pr="004169AE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651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Unwise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8129585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Pr="004169AE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098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I don’t understand</w:t>
            </w:r>
          </w:p>
        </w:tc>
      </w:tr>
    </w:tbl>
    <w:p w:rsidR="00E045D8" w:rsidRPr="004169AE" w:rsidRDefault="00D30858" w:rsidP="00E045D8">
      <w:pPr>
        <w:pStyle w:val="Heading2"/>
        <w:rPr>
          <w:rFonts w:ascii="Lucida Sans" w:hAnsi="Lucida Sans"/>
          <w:color w:val="000000" w:themeColor="text1"/>
        </w:rPr>
      </w:pPr>
      <w:r>
        <w:rPr>
          <w:rFonts w:ascii="Lucida Sans" w:hAnsi="Lucida Sans"/>
          <w:color w:val="000000" w:themeColor="text1"/>
        </w:rPr>
        <w:t xml:space="preserve">INTEGRATE MULTIPLE STANDALONE SYSTEMS </w:t>
      </w:r>
      <w:r w:rsidR="00B918F2">
        <w:rPr>
          <w:rFonts w:ascii="Lucida Sans" w:hAnsi="Lucida Sans"/>
          <w:color w:val="000000" w:themeColor="text1"/>
        </w:rPr>
        <w:t>used during SDLC to solve data and p</w:t>
      </w:r>
      <w:r w:rsidR="00C055E1">
        <w:rPr>
          <w:rFonts w:ascii="Lucida Sans" w:hAnsi="Lucida Sans"/>
          <w:color w:val="000000" w:themeColor="text1"/>
        </w:rPr>
        <w:t>rocess redundancy challenges</w:t>
      </w:r>
      <w:r w:rsidR="004E4799">
        <w:rPr>
          <w:rFonts w:ascii="Lucida Sans" w:hAnsi="Lucida Sans"/>
          <w:color w:val="000000" w:themeColor="text1"/>
        </w:rPr>
        <w:t>, and</w:t>
      </w:r>
      <w:r w:rsidR="00C055E1">
        <w:rPr>
          <w:rFonts w:ascii="Lucida Sans" w:hAnsi="Lucida Sans"/>
          <w:color w:val="000000" w:themeColor="text1"/>
        </w:rPr>
        <w:t xml:space="preserve"> obtain</w:t>
      </w:r>
      <w:r w:rsidR="005C48D4">
        <w:rPr>
          <w:rFonts w:ascii="Lucida Sans" w:hAnsi="Lucida Sans"/>
          <w:color w:val="000000" w:themeColor="text1"/>
        </w:rPr>
        <w:t xml:space="preserve"> </w:t>
      </w:r>
      <w:r w:rsidR="00B918F2">
        <w:rPr>
          <w:rFonts w:ascii="Lucida Sans" w:hAnsi="Lucida Sans"/>
          <w:color w:val="000000" w:themeColor="text1"/>
        </w:rPr>
        <w:t>a holistic view.</w:t>
      </w:r>
    </w:p>
    <w:tbl>
      <w:tblPr>
        <w:tblStyle w:val="SurveyTable"/>
        <w:tblW w:w="4998" w:type="pct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  <w:tblDescription w:val="Survey"/>
      </w:tblPr>
      <w:tblGrid>
        <w:gridCol w:w="266"/>
        <w:gridCol w:w="1265"/>
        <w:gridCol w:w="270"/>
        <w:gridCol w:w="1529"/>
        <w:gridCol w:w="270"/>
        <w:gridCol w:w="1709"/>
        <w:gridCol w:w="270"/>
        <w:gridCol w:w="1171"/>
        <w:gridCol w:w="270"/>
        <w:gridCol w:w="1976"/>
      </w:tblGrid>
      <w:tr w:rsidR="00E045D8" w:rsidRPr="004169AE" w:rsidTr="00B43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Lucida Sans" w:hAnsi="Lucida Sans"/>
              <w:color w:val="000000" w:themeColor="text1"/>
            </w:rPr>
            <w:id w:val="222503005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48" w:type="pct"/>
              </w:tcPr>
              <w:p w:rsidR="00E045D8" w:rsidRPr="004169AE" w:rsidRDefault="00E045D8" w:rsidP="00B436BB">
                <w:pPr>
                  <w:pStyle w:val="Checkbox"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703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Essential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54067896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850" w:type="pct"/>
          </w:tcPr>
          <w:p w:rsidR="00E045D8" w:rsidRDefault="00E045D8" w:rsidP="00B436BB">
            <w:pPr>
              <w:pStyle w:val="Checkbox"/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Worthwhile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201934040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Pr="004169AE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950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Unimportant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541711785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Pr="004169AE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651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Unwise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107010317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Pr="004169AE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098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I don’t understand</w:t>
            </w:r>
          </w:p>
        </w:tc>
      </w:tr>
    </w:tbl>
    <w:p w:rsidR="00E045D8" w:rsidRPr="004169AE" w:rsidRDefault="00F676F4" w:rsidP="00E045D8">
      <w:pPr>
        <w:pStyle w:val="Heading2"/>
        <w:rPr>
          <w:rFonts w:ascii="Lucida Sans" w:hAnsi="Lucida Sans"/>
          <w:color w:val="000000" w:themeColor="text1"/>
        </w:rPr>
      </w:pPr>
      <w:r>
        <w:rPr>
          <w:rFonts w:ascii="Lucida Sans" w:hAnsi="Lucida Sans"/>
          <w:color w:val="000000" w:themeColor="text1"/>
        </w:rPr>
        <w:lastRenderedPageBreak/>
        <w:t xml:space="preserve">Capture the </w:t>
      </w:r>
      <w:r w:rsidR="008133F6">
        <w:rPr>
          <w:rFonts w:ascii="Lucida Sans" w:hAnsi="Lucida Sans"/>
          <w:color w:val="000000" w:themeColor="text1"/>
        </w:rPr>
        <w:t xml:space="preserve">ACTUAL STATUS </w:t>
      </w:r>
      <w:r>
        <w:rPr>
          <w:rFonts w:ascii="Lucida Sans" w:hAnsi="Lucida Sans"/>
          <w:color w:val="000000" w:themeColor="text1"/>
        </w:rPr>
        <w:t xml:space="preserve">(reality) </w:t>
      </w:r>
      <w:r w:rsidR="00694DD7">
        <w:rPr>
          <w:rFonts w:ascii="Lucida Sans" w:hAnsi="Lucida Sans"/>
          <w:color w:val="000000" w:themeColor="text1"/>
        </w:rPr>
        <w:t>of project or any task by d</w:t>
      </w:r>
      <w:r w:rsidR="00F83CA8">
        <w:rPr>
          <w:rFonts w:ascii="Lucida Sans" w:hAnsi="Lucida Sans"/>
          <w:color w:val="000000" w:themeColor="text1"/>
        </w:rPr>
        <w:t>iscover</w:t>
      </w:r>
      <w:r w:rsidR="00694DD7">
        <w:rPr>
          <w:rFonts w:ascii="Lucida Sans" w:hAnsi="Lucida Sans"/>
          <w:color w:val="000000" w:themeColor="text1"/>
        </w:rPr>
        <w:t>ing</w:t>
      </w:r>
      <w:r w:rsidR="00396655">
        <w:rPr>
          <w:rFonts w:ascii="Lucida Sans" w:hAnsi="Lucida Sans"/>
          <w:color w:val="000000" w:themeColor="text1"/>
        </w:rPr>
        <w:t xml:space="preserve"> runtime process from event log</w:t>
      </w:r>
      <w:r w:rsidR="004E2832">
        <w:rPr>
          <w:rFonts w:ascii="Lucida Sans" w:hAnsi="Lucida Sans"/>
          <w:color w:val="000000" w:themeColor="text1"/>
        </w:rPr>
        <w:t>s</w:t>
      </w:r>
      <w:r w:rsidR="00396655">
        <w:rPr>
          <w:rFonts w:ascii="Lucida Sans" w:hAnsi="Lucida Sans"/>
          <w:color w:val="000000" w:themeColor="text1"/>
        </w:rPr>
        <w:t xml:space="preserve"> </w:t>
      </w:r>
      <w:r w:rsidR="00F83CA8">
        <w:rPr>
          <w:rFonts w:ascii="Lucida Sans" w:hAnsi="Lucida Sans"/>
          <w:color w:val="000000" w:themeColor="text1"/>
        </w:rPr>
        <w:t xml:space="preserve">instead of current manual practice. </w:t>
      </w:r>
    </w:p>
    <w:tbl>
      <w:tblPr>
        <w:tblStyle w:val="SurveyTable"/>
        <w:tblW w:w="4998" w:type="pct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  <w:tblDescription w:val="Survey"/>
      </w:tblPr>
      <w:tblGrid>
        <w:gridCol w:w="266"/>
        <w:gridCol w:w="1265"/>
        <w:gridCol w:w="270"/>
        <w:gridCol w:w="1529"/>
        <w:gridCol w:w="270"/>
        <w:gridCol w:w="1709"/>
        <w:gridCol w:w="270"/>
        <w:gridCol w:w="1171"/>
        <w:gridCol w:w="270"/>
        <w:gridCol w:w="1976"/>
      </w:tblGrid>
      <w:tr w:rsidR="00E045D8" w:rsidRPr="004169AE" w:rsidTr="00B43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Lucida Sans" w:hAnsi="Lucida Sans"/>
              <w:color w:val="000000" w:themeColor="text1"/>
            </w:rPr>
            <w:id w:val="74777991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48" w:type="pct"/>
              </w:tcPr>
              <w:p w:rsidR="00E045D8" w:rsidRPr="004169AE" w:rsidRDefault="00E045D8" w:rsidP="00B436BB">
                <w:pPr>
                  <w:pStyle w:val="Checkbox"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703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Essential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592364641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850" w:type="pct"/>
          </w:tcPr>
          <w:p w:rsidR="00E045D8" w:rsidRDefault="00E045D8" w:rsidP="00B436BB">
            <w:pPr>
              <w:pStyle w:val="Checkbox"/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Worthwhile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636917678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Pr="004169AE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950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Unimportant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1534690741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Pr="004169AE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651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Unwise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969894634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Pr="004169AE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098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I don’t understand</w:t>
            </w:r>
          </w:p>
        </w:tc>
      </w:tr>
    </w:tbl>
    <w:p w:rsidR="00E045D8" w:rsidRPr="004169AE" w:rsidRDefault="009C4A43" w:rsidP="00E045D8">
      <w:pPr>
        <w:pStyle w:val="Heading2"/>
        <w:rPr>
          <w:rFonts w:ascii="Lucida Sans" w:hAnsi="Lucida Sans"/>
          <w:color w:val="000000" w:themeColor="text1"/>
        </w:rPr>
      </w:pPr>
      <w:r>
        <w:rPr>
          <w:rFonts w:ascii="Lucida Sans" w:hAnsi="Lucida Sans"/>
          <w:color w:val="000000" w:themeColor="text1"/>
        </w:rPr>
        <w:t xml:space="preserve">Continuous check on </w:t>
      </w:r>
      <w:r w:rsidR="00772987">
        <w:rPr>
          <w:rFonts w:ascii="Lucida Sans" w:hAnsi="Lucida Sans"/>
          <w:color w:val="000000" w:themeColor="text1"/>
        </w:rPr>
        <w:t xml:space="preserve">SCHEDULE ADHERENCE </w:t>
      </w:r>
      <w:r>
        <w:rPr>
          <w:rFonts w:ascii="Lucida Sans" w:hAnsi="Lucida Sans"/>
          <w:color w:val="000000" w:themeColor="text1"/>
        </w:rPr>
        <w:t>is a complex task. Design an automated way to track and preempt if any deviations.</w:t>
      </w:r>
    </w:p>
    <w:tbl>
      <w:tblPr>
        <w:tblStyle w:val="SurveyTable"/>
        <w:tblW w:w="4998" w:type="pct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  <w:tblDescription w:val="Survey"/>
      </w:tblPr>
      <w:tblGrid>
        <w:gridCol w:w="266"/>
        <w:gridCol w:w="1265"/>
        <w:gridCol w:w="270"/>
        <w:gridCol w:w="1529"/>
        <w:gridCol w:w="270"/>
        <w:gridCol w:w="1709"/>
        <w:gridCol w:w="270"/>
        <w:gridCol w:w="1171"/>
        <w:gridCol w:w="270"/>
        <w:gridCol w:w="1976"/>
      </w:tblGrid>
      <w:tr w:rsidR="00E045D8" w:rsidRPr="004169AE" w:rsidTr="00B43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Lucida Sans" w:hAnsi="Lucida Sans"/>
              <w:color w:val="000000" w:themeColor="text1"/>
            </w:rPr>
            <w:id w:val="-652518374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48" w:type="pct"/>
              </w:tcPr>
              <w:p w:rsidR="00E045D8" w:rsidRPr="004169AE" w:rsidRDefault="00E045D8" w:rsidP="00B436BB">
                <w:pPr>
                  <w:pStyle w:val="Checkbox"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703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Essential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1682662448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850" w:type="pct"/>
          </w:tcPr>
          <w:p w:rsidR="00E045D8" w:rsidRDefault="00E045D8" w:rsidP="00B436BB">
            <w:pPr>
              <w:pStyle w:val="Checkbox"/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Worthwhile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835003185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Pr="004169AE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950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Unimportant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1283461754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Pr="004169AE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651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Unwise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635996145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Pr="004169AE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098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I don’t understand</w:t>
            </w:r>
          </w:p>
        </w:tc>
      </w:tr>
    </w:tbl>
    <w:p w:rsidR="00E045D8" w:rsidRPr="004169AE" w:rsidRDefault="00D9202D" w:rsidP="00E045D8">
      <w:pPr>
        <w:pStyle w:val="Heading2"/>
        <w:rPr>
          <w:rFonts w:ascii="Lucida Sans" w:hAnsi="Lucida Sans"/>
          <w:color w:val="000000" w:themeColor="text1"/>
        </w:rPr>
      </w:pPr>
      <w:r>
        <w:rPr>
          <w:rFonts w:ascii="Lucida Sans" w:hAnsi="Lucida Sans"/>
          <w:color w:val="000000" w:themeColor="text1"/>
        </w:rPr>
        <w:t>Identify group of ACTIVE VS INACTIVE CONTRIBUTORS, GENERALIST VS SPECIALIST by analyzing</w:t>
      </w:r>
      <w:r w:rsidR="002D6563">
        <w:rPr>
          <w:rFonts w:ascii="Lucida Sans" w:hAnsi="Lucida Sans"/>
          <w:color w:val="000000" w:themeColor="text1"/>
        </w:rPr>
        <w:t xml:space="preserve"> performance of individuals participating in the process</w:t>
      </w:r>
      <w:r>
        <w:rPr>
          <w:rFonts w:ascii="Lucida Sans" w:hAnsi="Lucida Sans"/>
          <w:color w:val="000000" w:themeColor="text1"/>
        </w:rPr>
        <w:t>.</w:t>
      </w:r>
      <w:r w:rsidR="002D6563">
        <w:rPr>
          <w:rFonts w:ascii="Lucida Sans" w:hAnsi="Lucida Sans"/>
          <w:color w:val="000000" w:themeColor="text1"/>
        </w:rPr>
        <w:t xml:space="preserve"> </w:t>
      </w:r>
    </w:p>
    <w:tbl>
      <w:tblPr>
        <w:tblStyle w:val="SurveyTable"/>
        <w:tblW w:w="4998" w:type="pct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  <w:tblDescription w:val="Survey"/>
      </w:tblPr>
      <w:tblGrid>
        <w:gridCol w:w="266"/>
        <w:gridCol w:w="1265"/>
        <w:gridCol w:w="270"/>
        <w:gridCol w:w="1529"/>
        <w:gridCol w:w="270"/>
        <w:gridCol w:w="1709"/>
        <w:gridCol w:w="270"/>
        <w:gridCol w:w="1171"/>
        <w:gridCol w:w="270"/>
        <w:gridCol w:w="1976"/>
      </w:tblGrid>
      <w:tr w:rsidR="00E045D8" w:rsidRPr="004169AE" w:rsidTr="00B43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Lucida Sans" w:hAnsi="Lucida Sans"/>
              <w:color w:val="000000" w:themeColor="text1"/>
            </w:rPr>
            <w:id w:val="-1820034074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48" w:type="pct"/>
              </w:tcPr>
              <w:p w:rsidR="00E045D8" w:rsidRPr="004169AE" w:rsidRDefault="00E045D8" w:rsidP="00B436BB">
                <w:pPr>
                  <w:pStyle w:val="Checkbox"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703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Essential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2062555968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850" w:type="pct"/>
          </w:tcPr>
          <w:p w:rsidR="00E045D8" w:rsidRDefault="00E045D8" w:rsidP="00B436BB">
            <w:pPr>
              <w:pStyle w:val="Checkbox"/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Worthwhile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6935842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Pr="004169AE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950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Unimportant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982768129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Pr="004169AE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651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Unwise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199934678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Pr="004169AE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098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I don’t understand</w:t>
            </w:r>
          </w:p>
        </w:tc>
      </w:tr>
    </w:tbl>
    <w:p w:rsidR="00E045D8" w:rsidRPr="004169AE" w:rsidRDefault="000248B2" w:rsidP="00E045D8">
      <w:pPr>
        <w:pStyle w:val="Heading2"/>
        <w:rPr>
          <w:rFonts w:ascii="Lucida Sans" w:hAnsi="Lucida Sans"/>
          <w:color w:val="000000" w:themeColor="text1"/>
        </w:rPr>
      </w:pPr>
      <w:r>
        <w:rPr>
          <w:rFonts w:ascii="Lucida Sans" w:hAnsi="Lucida Sans"/>
          <w:color w:val="000000" w:themeColor="text1"/>
        </w:rPr>
        <w:t>Mechanism to manage and keep track of SVN check-ins process that is, activity sequence for merging and branching</w:t>
      </w:r>
      <w:r w:rsidR="009A68D4">
        <w:rPr>
          <w:rFonts w:ascii="Lucida Sans" w:hAnsi="Lucida Sans"/>
          <w:color w:val="000000" w:themeColor="text1"/>
        </w:rPr>
        <w:t xml:space="preserve"> as it is very important and can help for informed decisions</w:t>
      </w:r>
      <w:r w:rsidR="00E045D8">
        <w:rPr>
          <w:rFonts w:ascii="Lucida Sans" w:hAnsi="Lucida Sans"/>
          <w:color w:val="000000" w:themeColor="text1"/>
        </w:rPr>
        <w:t>.</w:t>
      </w:r>
    </w:p>
    <w:tbl>
      <w:tblPr>
        <w:tblStyle w:val="SurveyTable"/>
        <w:tblW w:w="4998" w:type="pct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  <w:tblDescription w:val="Survey"/>
      </w:tblPr>
      <w:tblGrid>
        <w:gridCol w:w="266"/>
        <w:gridCol w:w="1265"/>
        <w:gridCol w:w="270"/>
        <w:gridCol w:w="1529"/>
        <w:gridCol w:w="270"/>
        <w:gridCol w:w="1709"/>
        <w:gridCol w:w="270"/>
        <w:gridCol w:w="1171"/>
        <w:gridCol w:w="270"/>
        <w:gridCol w:w="1976"/>
      </w:tblGrid>
      <w:tr w:rsidR="00E045D8" w:rsidRPr="004169AE" w:rsidTr="00B43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Lucida Sans" w:hAnsi="Lucida Sans"/>
              <w:color w:val="000000" w:themeColor="text1"/>
            </w:rPr>
            <w:id w:val="-1263989871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48" w:type="pct"/>
              </w:tcPr>
              <w:p w:rsidR="00E045D8" w:rsidRPr="004169AE" w:rsidRDefault="00E045D8" w:rsidP="00B436BB">
                <w:pPr>
                  <w:pStyle w:val="Checkbox"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703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Essential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240248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850" w:type="pct"/>
          </w:tcPr>
          <w:p w:rsidR="00E045D8" w:rsidRDefault="00E045D8" w:rsidP="00B436BB">
            <w:pPr>
              <w:pStyle w:val="Checkbox"/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Worthwhile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714867493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Pr="004169AE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950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Unimportant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413861783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Pr="004169AE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651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Unwise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1245535484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Pr="004169AE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098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I don’t understand</w:t>
            </w:r>
          </w:p>
        </w:tc>
      </w:tr>
    </w:tbl>
    <w:p w:rsidR="00E045D8" w:rsidRPr="004169AE" w:rsidRDefault="001C5D1A" w:rsidP="00E045D8">
      <w:pPr>
        <w:pStyle w:val="Heading2"/>
        <w:rPr>
          <w:rFonts w:ascii="Lucida Sans" w:hAnsi="Lucida Sans"/>
          <w:color w:val="000000" w:themeColor="text1"/>
        </w:rPr>
      </w:pPr>
      <w:r>
        <w:rPr>
          <w:rFonts w:ascii="Lucida Sans" w:hAnsi="Lucida Sans"/>
          <w:color w:val="000000" w:themeColor="text1"/>
        </w:rPr>
        <w:t xml:space="preserve">Trace the complete flow and understand </w:t>
      </w:r>
      <w:r w:rsidR="00137F79">
        <w:rPr>
          <w:rFonts w:ascii="Lucida Sans" w:hAnsi="Lucida Sans"/>
          <w:color w:val="000000" w:themeColor="text1"/>
        </w:rPr>
        <w:t xml:space="preserve">WHICH ISSUE LEAD TO WHICH CODE CHANGE </w:t>
      </w:r>
      <w:r>
        <w:rPr>
          <w:rFonts w:ascii="Lucida Sans" w:hAnsi="Lucida Sans"/>
          <w:color w:val="000000" w:themeColor="text1"/>
        </w:rPr>
        <w:t>by analyzing</w:t>
      </w:r>
      <w:r w:rsidR="00515AAA">
        <w:rPr>
          <w:rFonts w:ascii="Lucida Sans" w:hAnsi="Lucida Sans"/>
          <w:color w:val="000000" w:themeColor="text1"/>
        </w:rPr>
        <w:t xml:space="preserve"> event logs for issue resolution in combin</w:t>
      </w:r>
      <w:r w:rsidR="0049302F">
        <w:rPr>
          <w:rFonts w:ascii="Lucida Sans" w:hAnsi="Lucida Sans"/>
          <w:color w:val="000000" w:themeColor="text1"/>
        </w:rPr>
        <w:t>ation with the code modified</w:t>
      </w:r>
      <w:r>
        <w:rPr>
          <w:rFonts w:ascii="Lucida Sans" w:hAnsi="Lucida Sans"/>
          <w:color w:val="000000" w:themeColor="text1"/>
        </w:rPr>
        <w:t xml:space="preserve"> in VCS</w:t>
      </w:r>
      <w:r w:rsidR="00515AAA">
        <w:rPr>
          <w:rFonts w:ascii="Lucida Sans" w:hAnsi="Lucida Sans"/>
          <w:color w:val="000000" w:themeColor="text1"/>
        </w:rPr>
        <w:t>.</w:t>
      </w:r>
    </w:p>
    <w:tbl>
      <w:tblPr>
        <w:tblStyle w:val="SurveyTable"/>
        <w:tblW w:w="4998" w:type="pct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  <w:tblDescription w:val="Survey"/>
      </w:tblPr>
      <w:tblGrid>
        <w:gridCol w:w="266"/>
        <w:gridCol w:w="1265"/>
        <w:gridCol w:w="270"/>
        <w:gridCol w:w="1529"/>
        <w:gridCol w:w="270"/>
        <w:gridCol w:w="1709"/>
        <w:gridCol w:w="270"/>
        <w:gridCol w:w="1171"/>
        <w:gridCol w:w="270"/>
        <w:gridCol w:w="1976"/>
      </w:tblGrid>
      <w:tr w:rsidR="00E045D8" w:rsidRPr="004169AE" w:rsidTr="00B43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Lucida Sans" w:hAnsi="Lucida Sans"/>
              <w:color w:val="000000" w:themeColor="text1"/>
            </w:rPr>
            <w:id w:val="202643089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48" w:type="pct"/>
              </w:tcPr>
              <w:p w:rsidR="00E045D8" w:rsidRPr="004169AE" w:rsidRDefault="00E045D8" w:rsidP="00B436BB">
                <w:pPr>
                  <w:pStyle w:val="Checkbox"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703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Essential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2040110341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850" w:type="pct"/>
          </w:tcPr>
          <w:p w:rsidR="00E045D8" w:rsidRDefault="00E045D8" w:rsidP="00B436BB">
            <w:pPr>
              <w:pStyle w:val="Checkbox"/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Worthwhile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171002351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Pr="004169AE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950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Unimportant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1727959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Pr="004169AE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651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Unwise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85526949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Pr="004169AE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098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I don’t understand</w:t>
            </w:r>
          </w:p>
        </w:tc>
      </w:tr>
    </w:tbl>
    <w:p w:rsidR="00E045D8" w:rsidRPr="004169AE" w:rsidRDefault="0008202B" w:rsidP="00E045D8">
      <w:pPr>
        <w:pStyle w:val="Heading2"/>
        <w:rPr>
          <w:rFonts w:ascii="Lucida Sans" w:hAnsi="Lucida Sans"/>
          <w:color w:val="000000" w:themeColor="text1"/>
        </w:rPr>
      </w:pPr>
      <w:r>
        <w:rPr>
          <w:rFonts w:ascii="Lucida Sans" w:hAnsi="Lucida Sans"/>
          <w:color w:val="000000" w:themeColor="text1"/>
        </w:rPr>
        <w:t xml:space="preserve">Simplify tracking of the whole </w:t>
      </w:r>
      <w:r w:rsidR="00DA5872">
        <w:rPr>
          <w:rFonts w:ascii="Lucida Sans" w:hAnsi="Lucida Sans"/>
          <w:color w:val="000000" w:themeColor="text1"/>
        </w:rPr>
        <w:t xml:space="preserve">REVIEW PROCESS </w:t>
      </w:r>
      <w:r>
        <w:rPr>
          <w:rFonts w:ascii="Lucida Sans" w:hAnsi="Lucida Sans"/>
          <w:color w:val="000000" w:themeColor="text1"/>
        </w:rPr>
        <w:t>to identify inefficiencies quickly.</w:t>
      </w:r>
    </w:p>
    <w:tbl>
      <w:tblPr>
        <w:tblStyle w:val="SurveyTable"/>
        <w:tblW w:w="4998" w:type="pct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  <w:tblDescription w:val="Survey"/>
      </w:tblPr>
      <w:tblGrid>
        <w:gridCol w:w="266"/>
        <w:gridCol w:w="1265"/>
        <w:gridCol w:w="270"/>
        <w:gridCol w:w="1529"/>
        <w:gridCol w:w="270"/>
        <w:gridCol w:w="1709"/>
        <w:gridCol w:w="270"/>
        <w:gridCol w:w="1171"/>
        <w:gridCol w:w="270"/>
        <w:gridCol w:w="1976"/>
      </w:tblGrid>
      <w:tr w:rsidR="00E045D8" w:rsidRPr="004169AE" w:rsidTr="00B43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Lucida Sans" w:hAnsi="Lucida Sans"/>
              <w:color w:val="000000" w:themeColor="text1"/>
            </w:rPr>
            <w:id w:val="1802655729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48" w:type="pct"/>
              </w:tcPr>
              <w:p w:rsidR="00E045D8" w:rsidRPr="004169AE" w:rsidRDefault="00E045D8" w:rsidP="00B436BB">
                <w:pPr>
                  <w:pStyle w:val="Checkbox"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703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Essential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31214416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850" w:type="pct"/>
          </w:tcPr>
          <w:p w:rsidR="00E045D8" w:rsidRDefault="00E045D8" w:rsidP="00B436BB">
            <w:pPr>
              <w:pStyle w:val="Checkbox"/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Worthwhile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131587091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Pr="004169AE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950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Unimportant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149672645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Pr="004169AE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651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Unwise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28419292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E045D8" w:rsidRPr="004169AE" w:rsidRDefault="00E045D8" w:rsidP="00B436B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098" w:type="pct"/>
          </w:tcPr>
          <w:p w:rsidR="00E045D8" w:rsidRPr="004169AE" w:rsidRDefault="00E045D8" w:rsidP="00B436B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I don’t understand</w:t>
            </w:r>
          </w:p>
        </w:tc>
      </w:tr>
    </w:tbl>
    <w:p w:rsidR="00AB533A" w:rsidRPr="004169AE" w:rsidRDefault="00AB533A" w:rsidP="00AB533A">
      <w:pPr>
        <w:pStyle w:val="Heading2"/>
        <w:rPr>
          <w:rFonts w:ascii="Lucida Sans" w:hAnsi="Lucida Sans"/>
          <w:color w:val="000000" w:themeColor="text1"/>
        </w:rPr>
      </w:pPr>
      <w:r>
        <w:rPr>
          <w:rFonts w:ascii="Lucida Sans" w:hAnsi="Lucida Sans"/>
          <w:color w:val="000000" w:themeColor="text1"/>
        </w:rPr>
        <w:t xml:space="preserve">Design a technique to </w:t>
      </w:r>
      <w:r w:rsidR="00272BB6">
        <w:rPr>
          <w:rFonts w:ascii="Lucida Sans" w:hAnsi="Lucida Sans"/>
          <w:color w:val="000000" w:themeColor="text1"/>
        </w:rPr>
        <w:t xml:space="preserve">TRACE ADHERENCE WITH REQUIREMENTS </w:t>
      </w:r>
      <w:r>
        <w:rPr>
          <w:rFonts w:ascii="Lucida Sans" w:hAnsi="Lucida Sans"/>
          <w:color w:val="000000" w:themeColor="text1"/>
        </w:rPr>
        <w:t>and adapt process automatically with changing requirements.</w:t>
      </w:r>
    </w:p>
    <w:tbl>
      <w:tblPr>
        <w:tblStyle w:val="SurveyTable"/>
        <w:tblW w:w="4998" w:type="pct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  <w:tblDescription w:val="Survey"/>
      </w:tblPr>
      <w:tblGrid>
        <w:gridCol w:w="266"/>
        <w:gridCol w:w="1265"/>
        <w:gridCol w:w="270"/>
        <w:gridCol w:w="1529"/>
        <w:gridCol w:w="270"/>
        <w:gridCol w:w="1709"/>
        <w:gridCol w:w="270"/>
        <w:gridCol w:w="1171"/>
        <w:gridCol w:w="270"/>
        <w:gridCol w:w="1976"/>
      </w:tblGrid>
      <w:tr w:rsidR="00AB533A" w:rsidRPr="004169AE" w:rsidTr="00835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Lucida Sans" w:hAnsi="Lucida Sans"/>
              <w:color w:val="000000" w:themeColor="text1"/>
            </w:rPr>
            <w:id w:val="-111020151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48" w:type="pct"/>
              </w:tcPr>
              <w:p w:rsidR="00AB533A" w:rsidRPr="004169AE" w:rsidRDefault="00AB533A" w:rsidP="00835A0B">
                <w:pPr>
                  <w:pStyle w:val="Checkbox"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703" w:type="pct"/>
          </w:tcPr>
          <w:p w:rsidR="00AB533A" w:rsidRPr="004169AE" w:rsidRDefault="00AB533A" w:rsidP="00835A0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Essential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764933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AB533A" w:rsidRDefault="00AB533A" w:rsidP="00835A0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850" w:type="pct"/>
          </w:tcPr>
          <w:p w:rsidR="00AB533A" w:rsidRDefault="00AB533A" w:rsidP="00835A0B">
            <w:pPr>
              <w:pStyle w:val="Checkbox"/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Worthwhile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11081544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AB533A" w:rsidRPr="004169AE" w:rsidRDefault="00AB533A" w:rsidP="00835A0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950" w:type="pct"/>
          </w:tcPr>
          <w:p w:rsidR="00AB533A" w:rsidRPr="004169AE" w:rsidRDefault="00AB533A" w:rsidP="00835A0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Unimportant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909583617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AB533A" w:rsidRPr="004169AE" w:rsidRDefault="00AB533A" w:rsidP="00835A0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651" w:type="pct"/>
          </w:tcPr>
          <w:p w:rsidR="00AB533A" w:rsidRPr="004169AE" w:rsidRDefault="00AB533A" w:rsidP="00835A0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Unwise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427196245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50" w:type="pct"/>
              </w:tcPr>
              <w:p w:rsidR="00AB533A" w:rsidRPr="004169AE" w:rsidRDefault="00AB533A" w:rsidP="00835A0B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098" w:type="pct"/>
          </w:tcPr>
          <w:p w:rsidR="00AB533A" w:rsidRPr="004169AE" w:rsidRDefault="00AB533A" w:rsidP="00835A0B">
            <w:pPr>
              <w:keepNext/>
              <w:rPr>
                <w:rFonts w:ascii="Lucida Sans" w:hAnsi="Lucida Sans"/>
                <w:color w:val="000000" w:themeColor="text1"/>
              </w:rPr>
            </w:pPr>
            <w:r>
              <w:rPr>
                <w:rFonts w:ascii="Lucida Sans" w:hAnsi="Lucida Sans"/>
                <w:color w:val="000000" w:themeColor="text1"/>
              </w:rPr>
              <w:t>I don’t understand</w:t>
            </w:r>
          </w:p>
        </w:tc>
      </w:tr>
    </w:tbl>
    <w:p w:rsidR="00AB533A" w:rsidRPr="004169AE" w:rsidRDefault="00AB533A" w:rsidP="00AB533A">
      <w:pPr>
        <w:pStyle w:val="Heading2"/>
        <w:rPr>
          <w:rFonts w:ascii="Lucida Sans" w:hAnsi="Lucida Sans"/>
          <w:color w:val="000000" w:themeColor="text1"/>
        </w:rPr>
      </w:pPr>
      <w:r>
        <w:rPr>
          <w:rFonts w:ascii="Lucida Sans" w:hAnsi="Lucida Sans"/>
          <w:color w:val="000000" w:themeColor="text1"/>
        </w:rPr>
        <w:t>Your current role at Infosys</w:t>
      </w:r>
      <w:r w:rsidRPr="004169AE">
        <w:rPr>
          <w:rFonts w:ascii="Lucida Sans" w:hAnsi="Lucida Sans"/>
          <w:color w:val="000000" w:themeColor="text1"/>
        </w:rPr>
        <w:t>: _____________________________________________</w:t>
      </w:r>
      <w:r>
        <w:rPr>
          <w:rFonts w:ascii="Lucida Sans" w:hAnsi="Lucida Sans"/>
          <w:color w:val="000000" w:themeColor="text1"/>
        </w:rPr>
        <w:t xml:space="preserve"> </w:t>
      </w:r>
    </w:p>
    <w:p w:rsidR="00AB533A" w:rsidRDefault="00AB533A" w:rsidP="00AB533A">
      <w:pPr>
        <w:pStyle w:val="Heading2"/>
        <w:rPr>
          <w:rFonts w:ascii="Lucida Sans" w:hAnsi="Lucida Sans"/>
          <w:color w:val="000000" w:themeColor="text1"/>
        </w:rPr>
      </w:pPr>
      <w:r>
        <w:rPr>
          <w:rFonts w:ascii="Lucida Sans" w:hAnsi="Lucida Sans"/>
          <w:color w:val="000000" w:themeColor="text1"/>
        </w:rPr>
        <w:t>Total years of work experience</w:t>
      </w:r>
      <w:r w:rsidR="00ED4263">
        <w:rPr>
          <w:rFonts w:ascii="Lucida Sans" w:hAnsi="Lucida Sans"/>
          <w:color w:val="000000" w:themeColor="text1"/>
        </w:rPr>
        <w:t xml:space="preserve"> (irrespective of industry)</w:t>
      </w:r>
      <w:r>
        <w:rPr>
          <w:rFonts w:ascii="Lucida Sans" w:hAnsi="Lucida Sans"/>
          <w:color w:val="000000" w:themeColor="text1"/>
        </w:rPr>
        <w:t>:</w:t>
      </w:r>
      <w:r w:rsidR="00ED4263">
        <w:rPr>
          <w:rFonts w:ascii="Lucida Sans" w:hAnsi="Lucida Sans"/>
          <w:color w:val="000000" w:themeColor="text1"/>
        </w:rPr>
        <w:t xml:space="preserve"> ____</w:t>
      </w:r>
      <w:r w:rsidR="00D0233A">
        <w:rPr>
          <w:rFonts w:ascii="Lucida Sans" w:hAnsi="Lucida Sans"/>
          <w:color w:val="000000" w:themeColor="text1"/>
        </w:rPr>
        <w:t>_</w:t>
      </w:r>
      <w:r>
        <w:rPr>
          <w:rFonts w:ascii="Lucida Sans" w:hAnsi="Lucida Sans"/>
          <w:color w:val="000000" w:themeColor="text1"/>
        </w:rPr>
        <w:t xml:space="preserve"> years</w:t>
      </w:r>
    </w:p>
    <w:p w:rsidR="00AB533A" w:rsidRPr="00AB533A" w:rsidRDefault="00AB533A" w:rsidP="008D1CAA">
      <w:pPr>
        <w:pStyle w:val="Heading2"/>
      </w:pPr>
      <w:r w:rsidRPr="00AB533A">
        <w:rPr>
          <w:rFonts w:ascii="Lucida Sans" w:hAnsi="Lucida Sans"/>
          <w:color w:val="000000" w:themeColor="text1"/>
        </w:rPr>
        <w:t>Total years of project managem</w:t>
      </w:r>
      <w:r w:rsidR="00ED4263">
        <w:rPr>
          <w:rFonts w:ascii="Lucida Sans" w:hAnsi="Lucida Sans"/>
          <w:color w:val="000000" w:themeColor="text1"/>
        </w:rPr>
        <w:t>ent experience: _________</w:t>
      </w:r>
      <w:r w:rsidRPr="00AB533A">
        <w:rPr>
          <w:rFonts w:ascii="Lucida Sans" w:hAnsi="Lucida Sans"/>
          <w:color w:val="000000" w:themeColor="text1"/>
        </w:rPr>
        <w:t>_____ years</w:t>
      </w:r>
    </w:p>
    <w:p w:rsidR="00AB533A" w:rsidRDefault="00AB533A" w:rsidP="008D1CAA">
      <w:pPr>
        <w:pStyle w:val="Heading2"/>
      </w:pPr>
      <w:r>
        <w:rPr>
          <w:rFonts w:ascii="Lucida Sans" w:hAnsi="Lucida Sans"/>
          <w:color w:val="000000" w:themeColor="text1"/>
        </w:rPr>
        <w:t>Vertical for which you manage projects: ___</w:t>
      </w:r>
      <w:r w:rsidR="00ED4263">
        <w:rPr>
          <w:rFonts w:ascii="Lucida Sans" w:hAnsi="Lucida Sans"/>
          <w:color w:val="000000" w:themeColor="text1"/>
        </w:rPr>
        <w:t>__________</w:t>
      </w:r>
      <w:r>
        <w:rPr>
          <w:rFonts w:ascii="Lucida Sans" w:hAnsi="Lucida Sans"/>
          <w:color w:val="000000" w:themeColor="text1"/>
        </w:rPr>
        <w:t>_</w:t>
      </w:r>
      <w:r>
        <w:t xml:space="preserve"> </w:t>
      </w:r>
    </w:p>
    <w:p w:rsidR="00556DA4" w:rsidRPr="00556DA4" w:rsidRDefault="00556DA4" w:rsidP="00556DA4">
      <w:r w:rsidRPr="003B5C4C">
        <w:rPr>
          <w:b/>
        </w:rPr>
        <w:t>Mention</w:t>
      </w:r>
      <w:r w:rsidR="00181EBA" w:rsidRPr="003B5C4C">
        <w:rPr>
          <w:b/>
        </w:rPr>
        <w:t xml:space="preserve"> any other process related problems</w:t>
      </w:r>
      <w:r w:rsidRPr="003B5C4C">
        <w:rPr>
          <w:b/>
        </w:rPr>
        <w:t xml:space="preserve"> which</w:t>
      </w:r>
      <w:r w:rsidR="002331ED" w:rsidRPr="003B5C4C">
        <w:rPr>
          <w:b/>
        </w:rPr>
        <w:t xml:space="preserve"> you encounter and not in the above list</w:t>
      </w:r>
      <w:r w:rsidRPr="003B5C4C">
        <w:rPr>
          <w:b/>
        </w:rPr>
        <w:t>:</w:t>
      </w:r>
      <w:r>
        <w:t xml:space="preserve"> ____________________________________________________________________________________________________________________________________________________________________________________ </w:t>
      </w:r>
    </w:p>
    <w:sectPr w:rsidR="00556DA4" w:rsidRPr="00556DA4">
      <w:footerReference w:type="default" r:id="rId10"/>
      <w:pgSz w:w="12240" w:h="15840" w:code="1"/>
      <w:pgMar w:top="1080" w:right="1224" w:bottom="108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60D" w:rsidRDefault="00E0160D">
      <w:pPr>
        <w:spacing w:after="0" w:line="240" w:lineRule="auto"/>
      </w:pPr>
      <w:r>
        <w:separator/>
      </w:r>
    </w:p>
  </w:endnote>
  <w:endnote w:type="continuationSeparator" w:id="0">
    <w:p w:rsidR="00E0160D" w:rsidRDefault="00E01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6BB" w:rsidRDefault="00B436BB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7" name="Text Box 7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top w:w="72" w:type="dxa"/>
                              <w:left w:w="14" w:type="dxa"/>
                              <w:right w:w="14" w:type="dxa"/>
                            </w:tblCellMar>
                            <w:tblLook w:val="04A0" w:firstRow="1" w:lastRow="0" w:firstColumn="1" w:lastColumn="0" w:noHBand="0" w:noVBand="1"/>
                            <w:tblDescription w:val="Footer info"/>
                          </w:tblPr>
                          <w:tblGrid>
                            <w:gridCol w:w="7830"/>
                            <w:gridCol w:w="1160"/>
                          </w:tblGrid>
                          <w:tr w:rsidR="00B436BB" w:rsidTr="0064267D">
                            <w:tc>
                              <w:tcPr>
                                <w:tcW w:w="4355" w:type="pct"/>
                                <w:tcBorders>
                                  <w:top w:val="single" w:sz="2" w:space="0" w:color="F24F4F" w:themeColor="accent1"/>
                                  <w:bottom w:val="single" w:sz="2" w:space="0" w:color="F24F4F" w:themeColor="accent1"/>
                                </w:tcBorders>
                              </w:tcPr>
                              <w:p w:rsidR="00B436BB" w:rsidRDefault="00B436BB">
                                <w:pPr>
                                  <w:pStyle w:val="Footer"/>
                                </w:pPr>
                                <w:r>
                                  <w:t xml:space="preserve">Survey September 2014.                                                                           </w:t>
                                </w:r>
                              </w:p>
                            </w:tc>
                            <w:tc>
                              <w:tcPr>
                                <w:tcW w:w="645" w:type="pct"/>
                                <w:tcBorders>
                                  <w:top w:val="single" w:sz="2" w:space="0" w:color="F24F4F" w:themeColor="accent1"/>
                                  <w:bottom w:val="single" w:sz="2" w:space="0" w:color="F24F4F" w:themeColor="accent1"/>
                                </w:tcBorders>
                              </w:tcPr>
                              <w:p w:rsidR="00B436BB" w:rsidRDefault="00B436BB">
                                <w:pPr>
                                  <w:pStyle w:val="Footer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791B72"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B436BB">
                            <w:tc>
                              <w:tcPr>
                                <w:tcW w:w="4355" w:type="pct"/>
                                <w:tcBorders>
                                  <w:top w:val="single" w:sz="2" w:space="0" w:color="F24F4F" w:themeColor="accent1"/>
                                </w:tcBorders>
                              </w:tcPr>
                              <w:p w:rsidR="00B436BB" w:rsidRPr="0064267D" w:rsidRDefault="00B436BB">
                                <w:pPr>
                                  <w:pStyle w:val="Footer"/>
                                  <w:rPr>
                                    <w:b/>
                                    <w:i w:val="0"/>
                                  </w:rPr>
                                </w:pPr>
                                <w:r w:rsidRPr="0064267D">
                                  <w:rPr>
                                    <w:b/>
                                    <w:i w:val="0"/>
                                  </w:rPr>
                                  <w:t xml:space="preserve">                                                                                                                                                                   </w:t>
                                </w:r>
                                <w:r>
                                  <w:rPr>
                                    <w:b/>
                                    <w:i w:val="0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645" w:type="pct"/>
                                <w:tcBorders>
                                  <w:top w:val="single" w:sz="2" w:space="0" w:color="F24F4F" w:themeColor="accent1"/>
                                </w:tcBorders>
                              </w:tcPr>
                              <w:p w:rsidR="00B436BB" w:rsidRDefault="00B436BB">
                                <w:pPr>
                                  <w:pStyle w:val="Footer"/>
                                  <w:jc w:val="right"/>
                                </w:pPr>
                              </w:p>
                            </w:tc>
                          </w:tr>
                        </w:tbl>
                        <w:p w:rsidR="00B436BB" w:rsidRDefault="00B436BB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Footer content" style="position:absolute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" filled="f" stroked="f" strokeweight=".5pt">
              <v:textbox inset="0,,0">
                <w:txbxContent>
                  <w:tbl>
                    <w:tblPr>
                      <w:tblW w:w="5000" w:type="pct"/>
                      <w:tblCellMar>
                        <w:top w:w="72" w:type="dxa"/>
                        <w:left w:w="14" w:type="dxa"/>
                        <w:right w:w="14" w:type="dxa"/>
                      </w:tblCellMar>
                      <w:tblLook w:val="04A0" w:firstRow="1" w:lastRow="0" w:firstColumn="1" w:lastColumn="0" w:noHBand="0" w:noVBand="1"/>
                      <w:tblDescription w:val="Footer info"/>
                    </w:tblPr>
                    <w:tblGrid>
                      <w:gridCol w:w="7830"/>
                      <w:gridCol w:w="1160"/>
                    </w:tblGrid>
                    <w:tr w:rsidR="00B436BB" w:rsidTr="0064267D">
                      <w:tc>
                        <w:tcPr>
                          <w:tcW w:w="4355" w:type="pct"/>
                          <w:tcBorders>
                            <w:top w:val="single" w:sz="2" w:space="0" w:color="F24F4F" w:themeColor="accent1"/>
                            <w:bottom w:val="single" w:sz="2" w:space="0" w:color="F24F4F" w:themeColor="accent1"/>
                          </w:tcBorders>
                        </w:tcPr>
                        <w:p w:rsidR="00B436BB" w:rsidRDefault="00B436BB">
                          <w:pPr>
                            <w:pStyle w:val="Footer"/>
                          </w:pPr>
                          <w:r>
                            <w:t xml:space="preserve">Survey September 2014.                                                                           </w:t>
                          </w:r>
                        </w:p>
                      </w:tc>
                      <w:tc>
                        <w:tcPr>
                          <w:tcW w:w="645" w:type="pct"/>
                          <w:tcBorders>
                            <w:top w:val="single" w:sz="2" w:space="0" w:color="F24F4F" w:themeColor="accent1"/>
                            <w:bottom w:val="single" w:sz="2" w:space="0" w:color="F24F4F" w:themeColor="accent1"/>
                          </w:tcBorders>
                        </w:tcPr>
                        <w:p w:rsidR="00B436BB" w:rsidRDefault="00B436BB">
                          <w:pPr>
                            <w:pStyle w:val="Footer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91B72">
                            <w:rPr>
                              <w:noProof/>
                            </w:rPr>
                            <w:t>4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</w:tr>
                    <w:tr w:rsidR="00B436BB">
                      <w:tc>
                        <w:tcPr>
                          <w:tcW w:w="4355" w:type="pct"/>
                          <w:tcBorders>
                            <w:top w:val="single" w:sz="2" w:space="0" w:color="F24F4F" w:themeColor="accent1"/>
                          </w:tcBorders>
                        </w:tcPr>
                        <w:p w:rsidR="00B436BB" w:rsidRPr="0064267D" w:rsidRDefault="00B436BB">
                          <w:pPr>
                            <w:pStyle w:val="Footer"/>
                            <w:rPr>
                              <w:b/>
                              <w:i w:val="0"/>
                            </w:rPr>
                          </w:pPr>
                          <w:r w:rsidRPr="0064267D">
                            <w:rPr>
                              <w:b/>
                              <w:i w:val="0"/>
                            </w:rPr>
                            <w:t xml:space="preserve">                                                                                                                                                                   </w:t>
                          </w:r>
                          <w:r>
                            <w:rPr>
                              <w:b/>
                              <w:i w:val="0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645" w:type="pct"/>
                          <w:tcBorders>
                            <w:top w:val="single" w:sz="2" w:space="0" w:color="F24F4F" w:themeColor="accent1"/>
                          </w:tcBorders>
                        </w:tcPr>
                        <w:p w:rsidR="00B436BB" w:rsidRDefault="00B436BB">
                          <w:pPr>
                            <w:pStyle w:val="Footer"/>
                            <w:jc w:val="right"/>
                          </w:pPr>
                        </w:p>
                      </w:tc>
                    </w:tr>
                  </w:tbl>
                  <w:p w:rsidR="00B436BB" w:rsidRDefault="00B436BB">
                    <w:pPr>
                      <w:pStyle w:val="Footer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60D" w:rsidRDefault="00E0160D">
      <w:pPr>
        <w:spacing w:after="0" w:line="240" w:lineRule="auto"/>
      </w:pPr>
      <w:r>
        <w:separator/>
      </w:r>
    </w:p>
  </w:footnote>
  <w:footnote w:type="continuationSeparator" w:id="0">
    <w:p w:rsidR="00E0160D" w:rsidRDefault="00E01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BEA61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995FF9"/>
    <w:multiLevelType w:val="multilevel"/>
    <w:tmpl w:val="FE6AD4D6"/>
    <w:styleLink w:val="Survey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1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5">
    <w:nsid w:val="5399570B"/>
    <w:multiLevelType w:val="multilevel"/>
    <w:tmpl w:val="FE6AD4D6"/>
    <w:numStyleLink w:val="Survey"/>
  </w:abstractNum>
  <w:abstractNum w:abstractNumId="6">
    <w:nsid w:val="5D8460BC"/>
    <w:multiLevelType w:val="multilevel"/>
    <w:tmpl w:val="E40EAB4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lowerRoman"/>
      <w:pStyle w:val="Heading3"/>
      <w:lvlText w:val="%3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4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7">
    <w:nsid w:val="7203369B"/>
    <w:multiLevelType w:val="multilevel"/>
    <w:tmpl w:val="FE6AD4D6"/>
    <w:numStyleLink w:val="Survey"/>
  </w:abstractNum>
  <w:abstractNum w:abstractNumId="8">
    <w:nsid w:val="7C84209B"/>
    <w:multiLevelType w:val="hybridMultilevel"/>
    <w:tmpl w:val="A5DED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68A"/>
    <w:rsid w:val="000015D9"/>
    <w:rsid w:val="00002543"/>
    <w:rsid w:val="00005A7B"/>
    <w:rsid w:val="000112EB"/>
    <w:rsid w:val="00012DC2"/>
    <w:rsid w:val="00017696"/>
    <w:rsid w:val="000248B2"/>
    <w:rsid w:val="00030945"/>
    <w:rsid w:val="0003181D"/>
    <w:rsid w:val="000324F3"/>
    <w:rsid w:val="00042094"/>
    <w:rsid w:val="000432D9"/>
    <w:rsid w:val="00044EB3"/>
    <w:rsid w:val="0006497A"/>
    <w:rsid w:val="000734BC"/>
    <w:rsid w:val="0008202B"/>
    <w:rsid w:val="00091F4A"/>
    <w:rsid w:val="000A39C7"/>
    <w:rsid w:val="000A6ABF"/>
    <w:rsid w:val="000A7130"/>
    <w:rsid w:val="000B4A47"/>
    <w:rsid w:val="000D05D0"/>
    <w:rsid w:val="000D2612"/>
    <w:rsid w:val="000E71DA"/>
    <w:rsid w:val="000F58AA"/>
    <w:rsid w:val="0010064B"/>
    <w:rsid w:val="00100BC8"/>
    <w:rsid w:val="00124E9A"/>
    <w:rsid w:val="00134A87"/>
    <w:rsid w:val="0013691D"/>
    <w:rsid w:val="00137F79"/>
    <w:rsid w:val="0014615D"/>
    <w:rsid w:val="00167262"/>
    <w:rsid w:val="00181EBA"/>
    <w:rsid w:val="00182C0E"/>
    <w:rsid w:val="0018376D"/>
    <w:rsid w:val="001855D3"/>
    <w:rsid w:val="00194757"/>
    <w:rsid w:val="001B7085"/>
    <w:rsid w:val="001C4A55"/>
    <w:rsid w:val="001C5AB2"/>
    <w:rsid w:val="001C5D1A"/>
    <w:rsid w:val="001D0E6F"/>
    <w:rsid w:val="001E4A18"/>
    <w:rsid w:val="001F4078"/>
    <w:rsid w:val="00200392"/>
    <w:rsid w:val="002013A4"/>
    <w:rsid w:val="00223CCD"/>
    <w:rsid w:val="00226D1B"/>
    <w:rsid w:val="002276A4"/>
    <w:rsid w:val="002300C8"/>
    <w:rsid w:val="00232E38"/>
    <w:rsid w:val="002331ED"/>
    <w:rsid w:val="002355A9"/>
    <w:rsid w:val="002361A2"/>
    <w:rsid w:val="00243E0D"/>
    <w:rsid w:val="002574D0"/>
    <w:rsid w:val="00257B65"/>
    <w:rsid w:val="002625C1"/>
    <w:rsid w:val="00271DCC"/>
    <w:rsid w:val="00272BB6"/>
    <w:rsid w:val="002736CE"/>
    <w:rsid w:val="00273717"/>
    <w:rsid w:val="00275D8E"/>
    <w:rsid w:val="002A117D"/>
    <w:rsid w:val="002A495B"/>
    <w:rsid w:val="002B1B91"/>
    <w:rsid w:val="002C09A6"/>
    <w:rsid w:val="002C1E2A"/>
    <w:rsid w:val="002D10A5"/>
    <w:rsid w:val="002D6563"/>
    <w:rsid w:val="00301FD3"/>
    <w:rsid w:val="00312D3C"/>
    <w:rsid w:val="003211B9"/>
    <w:rsid w:val="00327837"/>
    <w:rsid w:val="003342A0"/>
    <w:rsid w:val="00335254"/>
    <w:rsid w:val="00336776"/>
    <w:rsid w:val="003417F0"/>
    <w:rsid w:val="00356798"/>
    <w:rsid w:val="00362C1A"/>
    <w:rsid w:val="00364115"/>
    <w:rsid w:val="00365C4E"/>
    <w:rsid w:val="00375844"/>
    <w:rsid w:val="00396655"/>
    <w:rsid w:val="003A34D7"/>
    <w:rsid w:val="003B2718"/>
    <w:rsid w:val="003B5C4C"/>
    <w:rsid w:val="003B62B9"/>
    <w:rsid w:val="003C48E4"/>
    <w:rsid w:val="003D4918"/>
    <w:rsid w:val="003F4373"/>
    <w:rsid w:val="003F69C4"/>
    <w:rsid w:val="00407AC7"/>
    <w:rsid w:val="00410D36"/>
    <w:rsid w:val="004169AE"/>
    <w:rsid w:val="00420125"/>
    <w:rsid w:val="00442D24"/>
    <w:rsid w:val="00462D9B"/>
    <w:rsid w:val="00492808"/>
    <w:rsid w:val="0049302F"/>
    <w:rsid w:val="00494344"/>
    <w:rsid w:val="00496002"/>
    <w:rsid w:val="0049676A"/>
    <w:rsid w:val="004A192C"/>
    <w:rsid w:val="004A20AE"/>
    <w:rsid w:val="004B4652"/>
    <w:rsid w:val="004B52EE"/>
    <w:rsid w:val="004B6C23"/>
    <w:rsid w:val="004B6C7B"/>
    <w:rsid w:val="004C6A62"/>
    <w:rsid w:val="004D0DEA"/>
    <w:rsid w:val="004D3891"/>
    <w:rsid w:val="004E1407"/>
    <w:rsid w:val="004E2832"/>
    <w:rsid w:val="004E44D6"/>
    <w:rsid w:val="004E4799"/>
    <w:rsid w:val="004F6C09"/>
    <w:rsid w:val="00500E85"/>
    <w:rsid w:val="00515AAA"/>
    <w:rsid w:val="00526DAD"/>
    <w:rsid w:val="00531DA1"/>
    <w:rsid w:val="00556DA4"/>
    <w:rsid w:val="00567D06"/>
    <w:rsid w:val="0057061D"/>
    <w:rsid w:val="0057656C"/>
    <w:rsid w:val="005A6456"/>
    <w:rsid w:val="005B74A8"/>
    <w:rsid w:val="005C087C"/>
    <w:rsid w:val="005C48D4"/>
    <w:rsid w:val="005C7E65"/>
    <w:rsid w:val="005D01D3"/>
    <w:rsid w:val="005D3FC1"/>
    <w:rsid w:val="005D4FDC"/>
    <w:rsid w:val="005D64BB"/>
    <w:rsid w:val="00624F4E"/>
    <w:rsid w:val="00626D4F"/>
    <w:rsid w:val="006414FE"/>
    <w:rsid w:val="0064267D"/>
    <w:rsid w:val="00642C0E"/>
    <w:rsid w:val="00652822"/>
    <w:rsid w:val="006548D0"/>
    <w:rsid w:val="006626EF"/>
    <w:rsid w:val="006714C4"/>
    <w:rsid w:val="00671F33"/>
    <w:rsid w:val="00680013"/>
    <w:rsid w:val="0068656E"/>
    <w:rsid w:val="00691071"/>
    <w:rsid w:val="00691631"/>
    <w:rsid w:val="00694DD7"/>
    <w:rsid w:val="006969D1"/>
    <w:rsid w:val="006A49A5"/>
    <w:rsid w:val="006A6080"/>
    <w:rsid w:val="006A7462"/>
    <w:rsid w:val="006B1F93"/>
    <w:rsid w:val="006B62FE"/>
    <w:rsid w:val="006C1A0B"/>
    <w:rsid w:val="006D55FB"/>
    <w:rsid w:val="006D67EB"/>
    <w:rsid w:val="006E7781"/>
    <w:rsid w:val="00707BD2"/>
    <w:rsid w:val="00710566"/>
    <w:rsid w:val="00712566"/>
    <w:rsid w:val="00715001"/>
    <w:rsid w:val="00715C55"/>
    <w:rsid w:val="00721E88"/>
    <w:rsid w:val="00732521"/>
    <w:rsid w:val="00742FAB"/>
    <w:rsid w:val="00747887"/>
    <w:rsid w:val="0076456B"/>
    <w:rsid w:val="00765900"/>
    <w:rsid w:val="00772987"/>
    <w:rsid w:val="007735E5"/>
    <w:rsid w:val="00790AD5"/>
    <w:rsid w:val="00791B72"/>
    <w:rsid w:val="00796F93"/>
    <w:rsid w:val="007A3690"/>
    <w:rsid w:val="007B1E1B"/>
    <w:rsid w:val="007B26CC"/>
    <w:rsid w:val="007B3758"/>
    <w:rsid w:val="007B665E"/>
    <w:rsid w:val="007D6C73"/>
    <w:rsid w:val="007E57D9"/>
    <w:rsid w:val="00800A6C"/>
    <w:rsid w:val="00801073"/>
    <w:rsid w:val="00801B6A"/>
    <w:rsid w:val="008133F6"/>
    <w:rsid w:val="00814B02"/>
    <w:rsid w:val="00815D61"/>
    <w:rsid w:val="00816E07"/>
    <w:rsid w:val="0082326B"/>
    <w:rsid w:val="00827C67"/>
    <w:rsid w:val="00830D10"/>
    <w:rsid w:val="008367A9"/>
    <w:rsid w:val="00837CE3"/>
    <w:rsid w:val="00845FF8"/>
    <w:rsid w:val="008464BE"/>
    <w:rsid w:val="008474BF"/>
    <w:rsid w:val="00861231"/>
    <w:rsid w:val="008659E2"/>
    <w:rsid w:val="008711D1"/>
    <w:rsid w:val="008801E9"/>
    <w:rsid w:val="008802E0"/>
    <w:rsid w:val="00892D78"/>
    <w:rsid w:val="00896883"/>
    <w:rsid w:val="00896BC4"/>
    <w:rsid w:val="008A3169"/>
    <w:rsid w:val="008B3B93"/>
    <w:rsid w:val="008C4D94"/>
    <w:rsid w:val="008C5123"/>
    <w:rsid w:val="00905A7D"/>
    <w:rsid w:val="00921C5B"/>
    <w:rsid w:val="00922AEB"/>
    <w:rsid w:val="00931415"/>
    <w:rsid w:val="00936DEF"/>
    <w:rsid w:val="00946E8D"/>
    <w:rsid w:val="0098039F"/>
    <w:rsid w:val="00990DA1"/>
    <w:rsid w:val="009A083B"/>
    <w:rsid w:val="009A19D4"/>
    <w:rsid w:val="009A68D4"/>
    <w:rsid w:val="009A7BB9"/>
    <w:rsid w:val="009C4A43"/>
    <w:rsid w:val="009D030E"/>
    <w:rsid w:val="009D6955"/>
    <w:rsid w:val="00A02930"/>
    <w:rsid w:val="00A20B6E"/>
    <w:rsid w:val="00A23B56"/>
    <w:rsid w:val="00A26C0E"/>
    <w:rsid w:val="00A31553"/>
    <w:rsid w:val="00A374B9"/>
    <w:rsid w:val="00A53767"/>
    <w:rsid w:val="00A575AF"/>
    <w:rsid w:val="00A6106E"/>
    <w:rsid w:val="00A6522C"/>
    <w:rsid w:val="00A80F87"/>
    <w:rsid w:val="00A84352"/>
    <w:rsid w:val="00A92630"/>
    <w:rsid w:val="00A93545"/>
    <w:rsid w:val="00A96B49"/>
    <w:rsid w:val="00AA3503"/>
    <w:rsid w:val="00AA3D30"/>
    <w:rsid w:val="00AB06EC"/>
    <w:rsid w:val="00AB533A"/>
    <w:rsid w:val="00AD144D"/>
    <w:rsid w:val="00AD468A"/>
    <w:rsid w:val="00AE27D1"/>
    <w:rsid w:val="00AE5147"/>
    <w:rsid w:val="00AE7F52"/>
    <w:rsid w:val="00B04E71"/>
    <w:rsid w:val="00B146D4"/>
    <w:rsid w:val="00B21B80"/>
    <w:rsid w:val="00B223BB"/>
    <w:rsid w:val="00B2491D"/>
    <w:rsid w:val="00B35D0B"/>
    <w:rsid w:val="00B436BB"/>
    <w:rsid w:val="00B50E7B"/>
    <w:rsid w:val="00B71CE9"/>
    <w:rsid w:val="00B82C6C"/>
    <w:rsid w:val="00B82CF7"/>
    <w:rsid w:val="00B918F2"/>
    <w:rsid w:val="00B9477E"/>
    <w:rsid w:val="00B97BF0"/>
    <w:rsid w:val="00BC2FB0"/>
    <w:rsid w:val="00BD06D3"/>
    <w:rsid w:val="00BD177C"/>
    <w:rsid w:val="00BD1B96"/>
    <w:rsid w:val="00BD2744"/>
    <w:rsid w:val="00BD3CF2"/>
    <w:rsid w:val="00BD488E"/>
    <w:rsid w:val="00BE7020"/>
    <w:rsid w:val="00BF05DA"/>
    <w:rsid w:val="00BF6199"/>
    <w:rsid w:val="00C00493"/>
    <w:rsid w:val="00C055E1"/>
    <w:rsid w:val="00C167BA"/>
    <w:rsid w:val="00C2134B"/>
    <w:rsid w:val="00C33A6A"/>
    <w:rsid w:val="00C36867"/>
    <w:rsid w:val="00C85B08"/>
    <w:rsid w:val="00C9664C"/>
    <w:rsid w:val="00CA0180"/>
    <w:rsid w:val="00CB19FB"/>
    <w:rsid w:val="00CB6BCD"/>
    <w:rsid w:val="00CB71F3"/>
    <w:rsid w:val="00CC160C"/>
    <w:rsid w:val="00CC1696"/>
    <w:rsid w:val="00CC1F02"/>
    <w:rsid w:val="00CC2DBD"/>
    <w:rsid w:val="00CD2A47"/>
    <w:rsid w:val="00CD3632"/>
    <w:rsid w:val="00CE275D"/>
    <w:rsid w:val="00CE3B8E"/>
    <w:rsid w:val="00CF2FED"/>
    <w:rsid w:val="00CF3622"/>
    <w:rsid w:val="00D01990"/>
    <w:rsid w:val="00D0233A"/>
    <w:rsid w:val="00D0541E"/>
    <w:rsid w:val="00D07DF4"/>
    <w:rsid w:val="00D20B2F"/>
    <w:rsid w:val="00D26A7F"/>
    <w:rsid w:val="00D30858"/>
    <w:rsid w:val="00D320B1"/>
    <w:rsid w:val="00D372A9"/>
    <w:rsid w:val="00D44F97"/>
    <w:rsid w:val="00D51331"/>
    <w:rsid w:val="00D53480"/>
    <w:rsid w:val="00D53EB4"/>
    <w:rsid w:val="00D53F6D"/>
    <w:rsid w:val="00D55D77"/>
    <w:rsid w:val="00D9202D"/>
    <w:rsid w:val="00D94D8E"/>
    <w:rsid w:val="00DA549B"/>
    <w:rsid w:val="00DA5872"/>
    <w:rsid w:val="00DF1F5C"/>
    <w:rsid w:val="00E0160D"/>
    <w:rsid w:val="00E045D8"/>
    <w:rsid w:val="00E10295"/>
    <w:rsid w:val="00E26B34"/>
    <w:rsid w:val="00E306EA"/>
    <w:rsid w:val="00E32322"/>
    <w:rsid w:val="00E4071C"/>
    <w:rsid w:val="00E556D7"/>
    <w:rsid w:val="00E62A63"/>
    <w:rsid w:val="00E7701F"/>
    <w:rsid w:val="00E8496E"/>
    <w:rsid w:val="00E925DD"/>
    <w:rsid w:val="00E941CA"/>
    <w:rsid w:val="00EA5217"/>
    <w:rsid w:val="00EA6D4B"/>
    <w:rsid w:val="00EB2CBD"/>
    <w:rsid w:val="00ED4263"/>
    <w:rsid w:val="00EE1D9C"/>
    <w:rsid w:val="00EE6A66"/>
    <w:rsid w:val="00EF24C2"/>
    <w:rsid w:val="00EF6649"/>
    <w:rsid w:val="00F067B7"/>
    <w:rsid w:val="00F40117"/>
    <w:rsid w:val="00F676F4"/>
    <w:rsid w:val="00F70E04"/>
    <w:rsid w:val="00F72A40"/>
    <w:rsid w:val="00F83AAF"/>
    <w:rsid w:val="00F83CA8"/>
    <w:rsid w:val="00F864EB"/>
    <w:rsid w:val="00F90508"/>
    <w:rsid w:val="00FA1D66"/>
    <w:rsid w:val="00FC01B3"/>
    <w:rsid w:val="00FC7DBE"/>
    <w:rsid w:val="00FD194C"/>
    <w:rsid w:val="00FD57A3"/>
    <w:rsid w:val="00FE5593"/>
    <w:rsid w:val="00FF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FBAFDD-722A-4EB4-8A76-A41DDFAE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numPr>
        <w:numId w:val="9"/>
      </w:numPr>
      <w:spacing w:before="480" w:after="120"/>
      <w:outlineLvl w:val="0"/>
    </w:pPr>
    <w:rPr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numPr>
        <w:ilvl w:val="1"/>
        <w:numId w:val="9"/>
      </w:numPr>
      <w:spacing w:before="360" w:after="12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numPr>
        <w:ilvl w:val="2"/>
        <w:numId w:val="9"/>
      </w:numPr>
      <w:spacing w:before="240" w:after="120"/>
      <w:outlineLvl w:val="2"/>
    </w:pPr>
    <w:rPr>
      <w:color w:val="F24F4F" w:themeColor="accent1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3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4"/>
    <w:rPr>
      <w:b/>
      <w:bCs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4"/>
    <w:rPr>
      <w:color w:val="F24F4F" w:themeColor="accent1"/>
      <w:sz w:val="16"/>
      <w:szCs w:val="16"/>
    </w:rPr>
  </w:style>
  <w:style w:type="paragraph" w:customStyle="1" w:styleId="Checkbox">
    <w:name w:val="Checkbox"/>
    <w:basedOn w:val="Normal"/>
    <w:link w:val="CheckboxChar"/>
    <w:uiPriority w:val="5"/>
    <w:qFormat/>
    <w:pPr>
      <w:spacing w:after="80" w:line="240" w:lineRule="auto"/>
    </w:pPr>
    <w:rPr>
      <w:color w:val="F24F4F" w:themeColor="accent1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3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Name">
    <w:name w:val="Name"/>
    <w:basedOn w:val="Normal"/>
    <w:uiPriority w:val="3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CheckboxChar">
    <w:name w:val="Checkbox Char"/>
    <w:basedOn w:val="DefaultParagraphFont"/>
    <w:link w:val="Checkbox"/>
    <w:uiPriority w:val="5"/>
    <w:rPr>
      <w:color w:val="F24F4F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Ind w:w="0" w:type="dxa"/>
      <w:tblBorders>
        <w:top w:val="single" w:sz="4" w:space="0" w:color="BCB8AC" w:themeColor="text2" w:themeTint="66"/>
      </w:tblBorders>
      <w:tblCellMar>
        <w:top w:w="0" w:type="dxa"/>
        <w:left w:w="0" w:type="dxa"/>
        <w:bottom w:w="0" w:type="dxa"/>
        <w:right w:w="144" w:type="dxa"/>
      </w:tblCellMar>
    </w:tblPr>
    <w:tblStylePr w:type="firstRow">
      <w:tblPr/>
      <w:tcPr>
        <w:tcMar>
          <w:top w:w="144" w:type="dxa"/>
          <w:left w:w="0" w:type="nil"/>
          <w:bottom w:w="0" w:type="nil"/>
          <w:right w:w="0" w:type="nil"/>
        </w:tcMar>
      </w:tcPr>
    </w:tblStylePr>
  </w:style>
  <w:style w:type="paragraph" w:styleId="Closing">
    <w:name w:val="Closing"/>
    <w:basedOn w:val="Normal"/>
    <w:next w:val="Normal"/>
    <w:link w:val="ClosingChar"/>
    <w:uiPriority w:val="99"/>
    <w:unhideWhenUsed/>
    <w:qFormat/>
    <w:pPr>
      <w:spacing w:before="960"/>
    </w:pPr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paragraph" w:styleId="BodyText">
    <w:name w:val="Body Text"/>
    <w:basedOn w:val="Normal"/>
    <w:link w:val="BodyTextChar"/>
    <w:uiPriority w:val="3"/>
    <w:unhideWhenUsed/>
    <w:qFormat/>
    <w:pPr>
      <w:spacing w:before="320"/>
    </w:pPr>
  </w:style>
  <w:style w:type="character" w:customStyle="1" w:styleId="BodyTextChar">
    <w:name w:val="Body Text Char"/>
    <w:basedOn w:val="DefaultParagraphFont"/>
    <w:link w:val="BodyText"/>
    <w:uiPriority w:val="3"/>
  </w:style>
  <w:style w:type="character" w:customStyle="1" w:styleId="Heading4Char">
    <w:name w:val="Heading 4 Char"/>
    <w:basedOn w:val="DefaultParagraphFont"/>
    <w:link w:val="Heading4"/>
    <w:uiPriority w:val="4"/>
    <w:semiHidden/>
    <w:rPr>
      <w:rFonts w:asciiTheme="majorHAnsi" w:eastAsiaTheme="majorEastAsia" w:hAnsiTheme="majorHAnsi" w:cstheme="majorBidi"/>
      <w:sz w:val="16"/>
      <w:szCs w:val="16"/>
    </w:rPr>
  </w:style>
  <w:style w:type="numbering" w:customStyle="1" w:styleId="Survey">
    <w:name w:val="Survey"/>
    <w:uiPriority w:val="99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2A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A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286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7726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4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6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otte_521642\AppData\Roaming\Microsoft\Templates\Customer%20satisfaction%20survey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4E9924DEF64AF6814695C89B9AC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3C6C5-1D50-4877-836F-256000A71137}"/>
      </w:docPartPr>
      <w:docPartBody>
        <w:p w:rsidR="00016626" w:rsidRDefault="001D5175">
          <w:pPr>
            <w:pStyle w:val="704E9924DEF64AF6814695C89B9AC27C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175"/>
    <w:rsid w:val="00016626"/>
    <w:rsid w:val="001D5175"/>
    <w:rsid w:val="0034436D"/>
    <w:rsid w:val="003E0DBF"/>
    <w:rsid w:val="003F509A"/>
    <w:rsid w:val="0040059C"/>
    <w:rsid w:val="00A1191E"/>
    <w:rsid w:val="00C21136"/>
    <w:rsid w:val="00E32E61"/>
    <w:rsid w:val="00F0572A"/>
    <w:rsid w:val="00F14AFD"/>
    <w:rsid w:val="00FF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4E9924DEF64AF6814695C89B9AC27C">
    <w:name w:val="704E9924DEF64AF6814695C89B9AC27C"/>
  </w:style>
  <w:style w:type="paragraph" w:customStyle="1" w:styleId="CD1A621CA712447DA69328A5F5E112F5">
    <w:name w:val="CD1A621CA712447DA69328A5F5E112F5"/>
  </w:style>
  <w:style w:type="paragraph" w:customStyle="1" w:styleId="3792A2AD2A4345B3BDF93E93FC8B26BB">
    <w:name w:val="3792A2AD2A4345B3BDF93E93FC8B26BB"/>
  </w:style>
  <w:style w:type="paragraph" w:customStyle="1" w:styleId="D2EE045E4FDE431F87FC2703480EA660">
    <w:name w:val="D2EE045E4FDE431F87FC2703480EA660"/>
  </w:style>
  <w:style w:type="paragraph" w:customStyle="1" w:styleId="54D49EDE321B441DA2CA863A79FA8F87">
    <w:name w:val="54D49EDE321B441DA2CA863A79FA8F87"/>
  </w:style>
  <w:style w:type="paragraph" w:customStyle="1" w:styleId="97877657B2424F1B822B461DAD49B220">
    <w:name w:val="97877657B2424F1B822B461DAD49B220"/>
  </w:style>
  <w:style w:type="paragraph" w:customStyle="1" w:styleId="61CFFCF15282473791585969B8568AB2">
    <w:name w:val="61CFFCF15282473791585969B8568AB2"/>
  </w:style>
  <w:style w:type="paragraph" w:customStyle="1" w:styleId="CD45DF3C5164455FAD1BCE171633734A">
    <w:name w:val="CD45DF3C5164455FAD1BCE17163373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3AFF37-4CEB-4B34-9C0C-C4B058A064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AE9316-BD81-4890-91DF-7D9D59E66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Customer satisfaction survey (Red design).dotx</Template>
  <TotalTime>1515</TotalTime>
  <Pages>4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Process Mining</Company>
  <LinksUpToDate>false</LinksUpToDate>
  <CharactersWithSpaces>7905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Anna Marie Ramon</dc:creator>
  <cp:keywords/>
  <dc:description/>
  <cp:lastModifiedBy>Monika Gupta</cp:lastModifiedBy>
  <cp:revision>363</cp:revision>
  <cp:lastPrinted>2014-09-17T04:57:00Z</cp:lastPrinted>
  <dcterms:created xsi:type="dcterms:W3CDTF">2014-09-04T10:01:00Z</dcterms:created>
  <dcterms:modified xsi:type="dcterms:W3CDTF">2014-10-04T16:02:00Z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TC039823609991</vt:lpwstr>
  </property>
</Properties>
</file>